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65786598" w14:textId="3895DCFB" w:rsidR="006D0694" w:rsidRDefault="3DB9005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3DB9005F">
        <w:rPr>
          <w:lang w:val="sr-Latn-CS"/>
        </w:rPr>
        <w:t>Speakord</w:t>
      </w:r>
    </w:p>
    <w:p w14:paraId="18DA551E" w14:textId="480A41AB" w:rsidR="3DB9005F" w:rsidRDefault="3DB9005F" w:rsidP="3DB9005F">
      <w:pPr>
        <w:pStyle w:val="Title"/>
        <w:tabs>
          <w:tab w:val="left" w:pos="2970"/>
          <w:tab w:val="left" w:pos="3060"/>
        </w:tabs>
        <w:jc w:val="right"/>
        <w:rPr>
          <w:bCs/>
          <w:szCs w:val="36"/>
          <w:lang w:val="sr-Latn-CS"/>
        </w:rPr>
      </w:pPr>
      <w:r w:rsidRPr="3DB9005F">
        <w:rPr>
          <w:lang w:val="sr-Latn-CS"/>
        </w:rPr>
        <w:t>Web aplikacija za komunikaciju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7"/>
          <w:footerReference w:type="even" r:id="rId8"/>
          <w:footerReference w:type="default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 w:rsidTr="3DB9005F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1FEF1289" w14:textId="77777777" w:rsidTr="3DB9005F">
        <w:tc>
          <w:tcPr>
            <w:tcW w:w="2304" w:type="dxa"/>
          </w:tcPr>
          <w:p w14:paraId="632E6288" w14:textId="3F3D1D1C" w:rsidR="002343C5" w:rsidRPr="006F61C6" w:rsidRDefault="3DB9005F">
            <w:pPr>
              <w:pStyle w:val="Tabletext"/>
              <w:rPr>
                <w:lang w:val="sr-Latn-CS"/>
              </w:rPr>
            </w:pPr>
            <w:r w:rsidRPr="3DB9005F">
              <w:rPr>
                <w:lang w:val="sr-Latn-CS"/>
              </w:rPr>
              <w:t>23.10.2021.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2F5AC35" w14:textId="53F79F7D" w:rsidR="002343C5" w:rsidRPr="006F61C6" w:rsidRDefault="3DB9005F">
            <w:pPr>
              <w:pStyle w:val="Tabletext"/>
              <w:rPr>
                <w:lang w:val="sr-Latn-CS"/>
              </w:rPr>
            </w:pPr>
            <w:r w:rsidRPr="3DB9005F">
              <w:rPr>
                <w:lang w:val="sr-Latn-CS"/>
              </w:rPr>
              <w:t>Nikola</w:t>
            </w:r>
          </w:p>
        </w:tc>
      </w:tr>
      <w:tr w:rsidR="002343C5" w:rsidRPr="006F61C6" w14:paraId="6A05A809" w14:textId="77777777" w:rsidTr="3DB9005F">
        <w:tc>
          <w:tcPr>
            <w:tcW w:w="2304" w:type="dxa"/>
          </w:tcPr>
          <w:p w14:paraId="5A39BBE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1C8F3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2A3D3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D0B94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E27B00A" w14:textId="77777777" w:rsidTr="3DB9005F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 w:rsidTr="3DB9005F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t>Sadržaj</w:t>
      </w:r>
    </w:p>
    <w:p w14:paraId="244A1554" w14:textId="77777777"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382BD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14:paraId="5988275C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2A3A84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DA0EF9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A30394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BA13E8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AB2B79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170329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FB6790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56C711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6087D4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983FEB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6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320FD928" w14:textId="019807A7" w:rsidR="002343C5" w:rsidRPr="006F61C6" w:rsidRDefault="3DB9005F" w:rsidP="006D0694">
      <w:pPr>
        <w:pStyle w:val="BodyText"/>
        <w:rPr>
          <w:lang w:val="sr-Latn-CS"/>
        </w:rPr>
      </w:pPr>
      <w:r w:rsidRPr="3DB9005F">
        <w:rPr>
          <w:lang w:val="sr-Latn-CS"/>
        </w:rPr>
        <w:t xml:space="preserve">Cilj dokumenta je definisanje zadataka i njihovo organizovanje u faze i iteracije potrebne za implementaciju web aplikacije za komunikaciju – Speakord.  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8B3714C" w14:textId="6FA45B2C" w:rsidR="002343C5" w:rsidRPr="006F61C6" w:rsidRDefault="3DB9005F">
      <w:pPr>
        <w:pStyle w:val="BodyText"/>
        <w:rPr>
          <w:lang w:val="sr-Latn-CS"/>
        </w:rPr>
      </w:pPr>
      <w:r w:rsidRPr="3DB9005F">
        <w:rPr>
          <w:lang w:val="sr-Latn-CS"/>
        </w:rPr>
        <w:t xml:space="preserve">Dokument opisuje opšti plan koji će biti korišćen od strane SpeakTeam-a za razvoj Web portala Speakord namenjenog za komunikaciju. </w:t>
      </w:r>
    </w:p>
    <w:p w14:paraId="64E1F28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3B69C3" w14:textId="77777777" w:rsidR="002343C5" w:rsidRPr="006F61C6" w:rsidRDefault="006D41CE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207EE3D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D446ACD" w14:textId="5C2FAFC9" w:rsidR="002343C5" w:rsidRDefault="3DB9005F" w:rsidP="003D5CA3">
      <w:pPr>
        <w:pStyle w:val="BodyText"/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3DB9005F">
        <w:rPr>
          <w:lang w:val="sr-Latn-CS"/>
        </w:rPr>
        <w:t>Speakord – Predlog projekta, SWE-ST-01, V1.0, 2021, SpeakTeam.</w:t>
      </w:r>
    </w:p>
    <w:p w14:paraId="1C8212EB" w14:textId="5D622F06" w:rsidR="00260B17" w:rsidRPr="006F61C6" w:rsidRDefault="3DB9005F" w:rsidP="003D5CA3">
      <w:pPr>
        <w:pStyle w:val="BodyText"/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3DB9005F">
        <w:rPr>
          <w:lang w:val="sr-Latn-CS"/>
        </w:rPr>
        <w:t>Speakord – Planirani raspored aktivnosti na projektu, V1.0, 2021, SpeakTeam.</w:t>
      </w:r>
    </w:p>
    <w:p w14:paraId="32E9A891" w14:textId="77777777" w:rsidR="002343C5" w:rsidRPr="006F61C6" w:rsidRDefault="003D5CA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244E9A2D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2F6999C" w14:textId="77777777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0F562AD" w14:textId="77777777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39FC29D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6225D74" w14:textId="77777777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 w:rsidTr="3DB9005F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 w:rsidTr="3DB9005F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 w:rsidTr="3DB9005F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52C988E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71AD63AA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9DC21D7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 w:rsidTr="3DB9005F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6F446F7" w14:textId="48045D13" w:rsidR="001F6798" w:rsidRDefault="3DB9005F">
            <w:pPr>
              <w:pStyle w:val="BodyText"/>
              <w:ind w:left="0"/>
              <w:rPr>
                <w:lang w:val="sr-Latn-CS"/>
              </w:rPr>
            </w:pPr>
            <w:r w:rsidRPr="3DB9005F"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nedostaci otkriveni u beta verziji će biti ispravljeni i konačna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 w:rsidTr="3DB9005F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DC2125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2DECE7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F27F1BF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3C417531" w14:textId="659954D3" w:rsidR="004561C7" w:rsidRDefault="3DB9005F">
      <w:pPr>
        <w:pStyle w:val="BodyText"/>
        <w:rPr>
          <w:lang w:val="sr-Latn-CS"/>
        </w:rPr>
      </w:pPr>
      <w:r w:rsidRPr="3DB9005F">
        <w:rPr>
          <w:lang w:val="sr-Latn-CS"/>
        </w:rPr>
        <w:t xml:space="preserve">Planirani raspored aktivnosti koji prikazuje faze, iteracije i očekivane rezultate projekta sadržan je u dokumentu Speakord – Planirani raspored aktivnosti [2]. </w:t>
      </w:r>
    </w:p>
    <w:p w14:paraId="2E4E6EA5" w14:textId="17430747" w:rsidR="004561C7" w:rsidRPr="004561C7" w:rsidRDefault="3DB9005F" w:rsidP="3DB9005F">
      <w:pPr>
        <w:pStyle w:val="BodyText"/>
        <w:rPr>
          <w:b/>
          <w:bCs/>
          <w:lang w:val="sr-Latn-CS"/>
        </w:rPr>
      </w:pPr>
      <w:r w:rsidRPr="3DB9005F">
        <w:rPr>
          <w:lang w:val="sr-Latn-CS"/>
        </w:rPr>
        <w:t xml:space="preserve">Pogledati dokument: </w:t>
      </w:r>
      <w:r w:rsidRPr="3DB9005F">
        <w:rPr>
          <w:b/>
          <w:bCs/>
          <w:lang w:val="sr-Latn-CS"/>
        </w:rPr>
        <w:t>SWE_ST02_Raspored_aktivnosti.mpp</w:t>
      </w:r>
    </w:p>
    <w:p w14:paraId="4FDC87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 w:rsidTr="00280CEF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 w:rsidTr="00280CEF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E4EF347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26275A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8EE51A4" w14:textId="77777777" w:rsidTr="00280CEF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32612233" w14:textId="77777777" w:rsidTr="00280CEF">
        <w:tc>
          <w:tcPr>
            <w:tcW w:w="135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A50AC3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52CECAA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60704C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6A86E2D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8D76C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ACA7C5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 w:rsidTr="00280CEF">
        <w:tc>
          <w:tcPr>
            <w:tcW w:w="135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927241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 w:rsidTr="00280CEF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606F83F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641024FF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DBDECB6" w14:textId="77777777" w:rsidR="002343C5" w:rsidRPr="006F61C6" w:rsidRDefault="00495821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14:paraId="396A1B44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42CC9A7B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34CE0A41" w14:textId="6DE02F2E" w:rsidR="00C4723D" w:rsidRDefault="00062A6E" w:rsidP="00C4723D">
      <w:pPr>
        <w:pStyle w:val="BodyText"/>
        <w:jc w:val="center"/>
      </w:pPr>
      <w:r>
        <w:rPr>
          <w:noProof/>
        </w:rPr>
        <w:drawing>
          <wp:inline distT="0" distB="0" distL="0" distR="0" wp14:anchorId="498327A1" wp14:editId="7CBB7673">
            <wp:extent cx="4572000" cy="3705225"/>
            <wp:effectExtent l="0" t="0" r="0" b="0"/>
            <wp:docPr id="655884760" name="Picture 65588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EC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3DC86F0C" w14:textId="2B4501FB" w:rsidR="002343C5" w:rsidRPr="006F61C6" w:rsidRDefault="3DB9005F">
      <w:pPr>
        <w:pStyle w:val="BodyText"/>
        <w:rPr>
          <w:lang w:val="sr-Latn-CS"/>
        </w:rPr>
      </w:pPr>
      <w:r w:rsidRPr="3DB9005F">
        <w:rPr>
          <w:lang w:val="sr-Latn-CS"/>
        </w:rPr>
        <w:t>Osobe identifikovane na organizacionom grafikonu u odeljku 8.1 čine tim koji će razvijati projekat Speakord. Projektni tim se neće menjati u toku realizacije projekta.</w:t>
      </w:r>
    </w:p>
    <w:p w14:paraId="4086990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74A06BDF" w14:textId="38D6762E" w:rsidR="002343C5" w:rsidRPr="006F61C6" w:rsidRDefault="3DB9005F" w:rsidP="3DB9005F">
      <w:pPr>
        <w:pStyle w:val="BodyText"/>
        <w:rPr>
          <w:lang w:val="sr-Latn-CS"/>
        </w:rPr>
      </w:pPr>
      <w:r w:rsidRPr="3DB9005F">
        <w:rPr>
          <w:lang w:val="sr-Latn-CS"/>
        </w:rPr>
        <w:t>Za projektni tim će biti organizovana obuka iz sledećih oblasti:</w:t>
      </w:r>
    </w:p>
    <w:p w14:paraId="41693F34" w14:textId="34217D39" w:rsidR="002343C5" w:rsidRPr="006F61C6" w:rsidRDefault="3DB9005F" w:rsidP="3DB9005F">
      <w:pPr>
        <w:pStyle w:val="BodyText"/>
        <w:numPr>
          <w:ilvl w:val="0"/>
          <w:numId w:val="16"/>
        </w:numPr>
        <w:tabs>
          <w:tab w:val="num" w:pos="1080"/>
        </w:tabs>
        <w:ind w:left="1080"/>
        <w:rPr>
          <w:lang w:val="sr-Latn-CS"/>
        </w:rPr>
      </w:pPr>
      <w:r w:rsidRPr="3DB9005F">
        <w:rPr>
          <w:lang w:val="sr-Latn-CS"/>
        </w:rPr>
        <w:t>Web programiranje u React-u, Node.js-u i MongoDB-u.</w:t>
      </w:r>
    </w:p>
    <w:p w14:paraId="2E23FDDC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6708D1B4" w14:textId="77777777" w:rsidR="002343C5" w:rsidRPr="006F61C6" w:rsidRDefault="00422B0E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1DDBB0A2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884"/>
        <w:gridCol w:w="952"/>
        <w:gridCol w:w="272"/>
        <w:gridCol w:w="1715"/>
        <w:gridCol w:w="570"/>
        <w:gridCol w:w="1449"/>
      </w:tblGrid>
      <w:tr w:rsidR="00870F50" w:rsidRPr="00870F50" w14:paraId="00CD3D71" w14:textId="77777777" w:rsidTr="3DB9005F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0392FD8" w14:textId="236F7473" w:rsidR="00870F50" w:rsidRPr="00870F50" w:rsidRDefault="3DB9005F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3DB9005F">
              <w:rPr>
                <w:b/>
                <w:bCs/>
                <w:lang w:val="sr-Latn-CS"/>
              </w:rPr>
              <w:t>Budžet projekta Speakord (primer)</w:t>
            </w:r>
          </w:p>
        </w:tc>
      </w:tr>
      <w:tr w:rsidR="00870F50" w:rsidRPr="00870F50" w14:paraId="3DB1DA19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856741F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42421583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091C6CA6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33DA1675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74B0E289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4E28EED3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2679263C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2C4B3741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1E1D13DE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6BAF1CE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82B0B93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3B3ED08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34FB19E7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6025F7A9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35FB8CD8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0F3CABC7" w14:textId="77777777" w:rsidTr="3DB9005F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EFFAC88" w14:textId="77777777" w:rsidTr="3DB9005F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44FB30F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03A5" w14:textId="77777777" w:rsidR="00440F57" w:rsidRDefault="00440F57">
      <w:r>
        <w:separator/>
      </w:r>
    </w:p>
  </w:endnote>
  <w:endnote w:type="continuationSeparator" w:id="0">
    <w:p w14:paraId="62431CDC" w14:textId="77777777" w:rsidR="00440F57" w:rsidRDefault="00440F57">
      <w:r>
        <w:continuationSeparator/>
      </w:r>
    </w:p>
  </w:endnote>
  <w:endnote w:type="continuationNotice" w:id="1">
    <w:p w14:paraId="423105D4" w14:textId="77777777" w:rsidR="0022764D" w:rsidRDefault="002276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DB3AB" w14:paraId="325BFBC7" w14:textId="77777777" w:rsidTr="1DCDB3AB">
      <w:tc>
        <w:tcPr>
          <w:tcW w:w="3005" w:type="dxa"/>
        </w:tcPr>
        <w:p w14:paraId="6E5196C8" w14:textId="68A34369" w:rsidR="1DCDB3AB" w:rsidRDefault="1DCDB3AB" w:rsidP="1DCDB3AB">
          <w:pPr>
            <w:pStyle w:val="Header"/>
            <w:ind w:left="-115"/>
          </w:pPr>
        </w:p>
      </w:tc>
      <w:tc>
        <w:tcPr>
          <w:tcW w:w="3005" w:type="dxa"/>
        </w:tcPr>
        <w:p w14:paraId="2EEB66AC" w14:textId="56D03BD7" w:rsidR="1DCDB3AB" w:rsidRDefault="1DCDB3AB" w:rsidP="1DCDB3AB">
          <w:pPr>
            <w:pStyle w:val="Header"/>
            <w:jc w:val="center"/>
          </w:pPr>
        </w:p>
      </w:tc>
      <w:tc>
        <w:tcPr>
          <w:tcW w:w="3005" w:type="dxa"/>
        </w:tcPr>
        <w:p w14:paraId="48209D6F" w14:textId="7A718237" w:rsidR="1DCDB3AB" w:rsidRDefault="1DCDB3AB" w:rsidP="1DCDB3AB">
          <w:pPr>
            <w:pStyle w:val="Header"/>
            <w:ind w:right="-115"/>
            <w:jc w:val="right"/>
          </w:pPr>
        </w:p>
      </w:tc>
    </w:tr>
  </w:tbl>
  <w:p w14:paraId="26A2D9A4" w14:textId="73D94DB0" w:rsidR="1DCDB3AB" w:rsidRDefault="1DCDB3AB" w:rsidP="1DCDB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15E7CA39" w14:textId="77777777" w:rsidTr="5B9C4020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5EF47E43" w:rsidR="002343C5" w:rsidRPr="006D0694" w:rsidRDefault="5B9C4020">
          <w:pPr>
            <w:jc w:val="center"/>
            <w:rPr>
              <w:lang w:val="sr-Latn-CS"/>
            </w:rPr>
          </w:pPr>
          <w:r w:rsidRPr="5B9C4020">
            <w:rPr>
              <w:rFonts w:ascii="Symbol" w:eastAsia="Symbol" w:hAnsi="Symbol" w:cs="Symbol"/>
              <w:lang w:val="sr-Latn-CS"/>
            </w:rPr>
            <w:t>Ó</w:t>
          </w:r>
          <w:r w:rsidRPr="5B9C4020">
            <w:rPr>
              <w:lang w:val="sr-Latn-CS"/>
            </w:rPr>
            <w:t>SpeakTeam,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DE48D9A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7F21" w14:textId="77777777" w:rsidR="00440F57" w:rsidRDefault="00440F57">
      <w:r>
        <w:separator/>
      </w:r>
    </w:p>
  </w:footnote>
  <w:footnote w:type="continuationSeparator" w:id="0">
    <w:p w14:paraId="5BE93A62" w14:textId="77777777" w:rsidR="00440F57" w:rsidRDefault="00440F57">
      <w:r>
        <w:continuationSeparator/>
      </w:r>
    </w:p>
  </w:footnote>
  <w:footnote w:type="continuationNotice" w:id="1">
    <w:p w14:paraId="5AA86AC0" w14:textId="77777777" w:rsidR="0022764D" w:rsidRDefault="0022764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0C528934" w14:textId="5337CE35" w:rsidR="002343C5" w:rsidRPr="006F61C6" w:rsidRDefault="1DCDB3AB" w:rsidP="1DCDB3A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sr-Latn-CS"/>
      </w:rPr>
    </w:pPr>
    <w:r w:rsidRPr="1DCDB3AB">
      <w:rPr>
        <w:rFonts w:ascii="Arial" w:hAnsi="Arial"/>
        <w:b/>
        <w:bCs/>
        <w:sz w:val="36"/>
        <w:szCs w:val="36"/>
      </w:rPr>
      <w:t>SpeakTeam</w:t>
    </w:r>
  </w:p>
  <w:p w14:paraId="6F807C3D" w14:textId="52635BEF" w:rsidR="1DCDB3AB" w:rsidRDefault="1DCDB3AB" w:rsidP="1DCDB3AB">
    <w:pPr>
      <w:jc w:val="right"/>
      <w:rPr>
        <w:rFonts w:ascii="Arial" w:hAnsi="Arial"/>
        <w:b/>
        <w:bCs/>
        <w:sz w:val="36"/>
        <w:szCs w:val="36"/>
      </w:rPr>
    </w:pP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 w:rsidTr="58BEFF09">
      <w:tc>
        <w:tcPr>
          <w:tcW w:w="6379" w:type="dxa"/>
        </w:tcPr>
        <w:p w14:paraId="2FD056B1" w14:textId="399CF1B3" w:rsidR="002343C5" w:rsidRPr="006D0694" w:rsidRDefault="58BEFF09" w:rsidP="58BEFF09">
          <w:pPr>
            <w:rPr>
              <w:lang w:val="sr-Latn-CS"/>
            </w:rPr>
          </w:pPr>
          <w:r w:rsidRPr="58BEFF09">
            <w:rPr>
              <w:lang w:val="sr-Latn-CS"/>
            </w:rPr>
            <w:t>Speakord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4D8CFB0E" w14:textId="77777777" w:rsidTr="58BEFF09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FAF3CE0" w14:textId="36A94EF8" w:rsidR="002343C5" w:rsidRPr="006D0694" w:rsidRDefault="58BEFF09">
          <w:pPr>
            <w:rPr>
              <w:lang w:val="sr-Latn-CS"/>
            </w:rPr>
          </w:pPr>
          <w:r w:rsidRPr="58BEFF09">
            <w:rPr>
              <w:lang w:val="sr-Latn-CS"/>
            </w:rPr>
            <w:t xml:space="preserve">  Datum: 23.10.2021. god.</w:t>
          </w:r>
        </w:p>
      </w:tc>
    </w:tr>
    <w:tr w:rsidR="002343C5" w:rsidRPr="006D0694" w14:paraId="6D40021E" w14:textId="77777777" w:rsidTr="58BEFF09">
      <w:tc>
        <w:tcPr>
          <w:tcW w:w="9249" w:type="dxa"/>
          <w:gridSpan w:val="2"/>
        </w:tcPr>
        <w:p w14:paraId="4D7B4470" w14:textId="6C5B4A06" w:rsidR="002343C5" w:rsidRPr="006D0694" w:rsidRDefault="58BEFF09">
          <w:pPr>
            <w:rPr>
              <w:lang w:val="sr-Latn-CS"/>
            </w:rPr>
          </w:pPr>
          <w:r w:rsidRPr="58BEFF09">
            <w:rPr>
              <w:lang w:val="sr-Latn-CS"/>
            </w:rPr>
            <w:t>SWE-Speakord-02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D7D3D"/>
    <w:multiLevelType w:val="hybridMultilevel"/>
    <w:tmpl w:val="FFFFFFFF"/>
    <w:lvl w:ilvl="0" w:tplc="C35E9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2F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05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8E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A8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06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A3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41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A5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E997DC6"/>
    <w:multiLevelType w:val="hybridMultilevel"/>
    <w:tmpl w:val="FFFFFFFF"/>
    <w:lvl w:ilvl="0" w:tplc="C84ED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9A9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22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4E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2F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4E0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E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8F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2D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12"/>
  </w:num>
  <w:num w:numId="13">
    <w:abstractNumId w:val="10"/>
  </w:num>
  <w:num w:numId="14">
    <w:abstractNumId w:val="6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62A6E"/>
    <w:rsid w:val="000F5EE8"/>
    <w:rsid w:val="00103833"/>
    <w:rsid w:val="00151CDF"/>
    <w:rsid w:val="00157DAE"/>
    <w:rsid w:val="001B128E"/>
    <w:rsid w:val="001F6798"/>
    <w:rsid w:val="00210E17"/>
    <w:rsid w:val="0022764D"/>
    <w:rsid w:val="002343C5"/>
    <w:rsid w:val="002408B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D69AC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B0AEE"/>
    <w:rsid w:val="006C5C3A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D493A"/>
    <w:rsid w:val="00DF310B"/>
    <w:rsid w:val="00DF59E8"/>
    <w:rsid w:val="00E05242"/>
    <w:rsid w:val="00E464F7"/>
    <w:rsid w:val="00E831AF"/>
    <w:rsid w:val="00EA1072"/>
    <w:rsid w:val="00EB4996"/>
    <w:rsid w:val="00EC70CF"/>
    <w:rsid w:val="00F334DC"/>
    <w:rsid w:val="00F62203"/>
    <w:rsid w:val="00FD0ACA"/>
    <w:rsid w:val="1DCDB3AB"/>
    <w:rsid w:val="3DB9005F"/>
    <w:rsid w:val="58BEFF09"/>
    <w:rsid w:val="5B9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25E34"/>
  <w15:chartTrackingRefBased/>
  <w15:docId w15:val="{9D42D04C-B175-4053-BEFB-101DEA0F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1</Pages>
  <Words>1137</Words>
  <Characters>6485</Characters>
  <Application>Microsoft Office Word</Application>
  <DocSecurity>4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Nikola Pajovic</cp:lastModifiedBy>
  <cp:revision>64</cp:revision>
  <cp:lastPrinted>1999-04-23T21:49:00Z</cp:lastPrinted>
  <dcterms:created xsi:type="dcterms:W3CDTF">2021-10-22T18:20:00Z</dcterms:created>
  <dcterms:modified xsi:type="dcterms:W3CDTF">2021-10-23T15:19:00Z</dcterms:modified>
</cp:coreProperties>
</file>