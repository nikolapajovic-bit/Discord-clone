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372D3" w:rsidR="003372D3" w:rsidP="00E31D63" w:rsidRDefault="00E31D63" w14:paraId="50BE3DD8" w14:textId="5A278F56">
      <w:pPr>
        <w:pStyle w:val="Title"/>
        <w:rPr>
          <w:lang w:val="sr-Latn-CS"/>
        </w:rPr>
      </w:pPr>
      <w:r>
        <w:rPr>
          <w:lang w:val="sr-Latn-CS"/>
        </w:rPr>
        <w:t>Speakord</w:t>
      </w:r>
    </w:p>
    <w:p w:rsidRPr="003372D3" w:rsidR="00206E1F" w:rsidP="00E31D63" w:rsidRDefault="00206E1F" w14:paraId="2D576C53" w14:textId="3AB2B3AE">
      <w:pPr>
        <w:pStyle w:val="Title"/>
        <w:rPr>
          <w:lang w:val="sr-Latn-CS"/>
        </w:rPr>
      </w:pPr>
    </w:p>
    <w:p w:rsidRPr="003372D3" w:rsidR="00206E1F" w:rsidP="00E31D63" w:rsidRDefault="00397DD2" w14:paraId="0DE3725D" w14:textId="77777777">
      <w:pPr>
        <w:pStyle w:val="Title"/>
        <w:rPr>
          <w:lang w:val="sr-Latn-CS"/>
        </w:rPr>
      </w:pPr>
      <w:r>
        <w:rPr>
          <w:lang w:val="sr-Latn-CS"/>
        </w:rPr>
        <w:t>Specifikacija zahteva</w:t>
      </w:r>
    </w:p>
    <w:p w:rsidRPr="003372D3" w:rsidR="00206E1F" w:rsidP="00E31D63" w:rsidRDefault="00206E1F" w14:paraId="69A714D4" w14:textId="77777777">
      <w:pPr>
        <w:pStyle w:val="Title"/>
        <w:rPr>
          <w:lang w:val="sr-Latn-CS"/>
        </w:rPr>
      </w:pPr>
    </w:p>
    <w:p w:rsidRPr="003372D3" w:rsidR="00206E1F" w:rsidP="00E31D63" w:rsidRDefault="003372D3" w14:paraId="49D6E7F3" w14:textId="77777777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w:rsidRPr="003372D3" w:rsidR="00206E1F" w:rsidRDefault="00206E1F" w14:paraId="548D346F" w14:textId="77777777">
      <w:pPr>
        <w:pStyle w:val="Title"/>
        <w:rPr>
          <w:sz w:val="28"/>
          <w:lang w:val="sr-Latn-CS"/>
        </w:rPr>
        <w:sectPr w:rsidRPr="003372D3" w:rsidR="00206E1F">
          <w:headerReference w:type="default" r:id="rId8"/>
          <w:footerReference w:type="even" r:id="rId9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</w:sectPr>
      </w:pPr>
    </w:p>
    <w:p w:rsidRPr="003372D3" w:rsidR="00206E1F" w:rsidRDefault="003372D3" w14:paraId="48217A63" w14:textId="77777777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3372D3" w:rsidR="00206E1F" w14:paraId="29420CE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206E1F" w:rsidRDefault="003372D3" w14:paraId="47610FAA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3372D3" w:rsidR="00206E1F" w:rsidRDefault="003372D3" w14:paraId="71A2D594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Pr="003372D3" w:rsidR="00206E1F" w:rsidRDefault="003372D3" w14:paraId="0EE89364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3372D3" w:rsidR="00206E1F" w:rsidRDefault="003372D3" w14:paraId="0B6B2A4A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Pr="003372D3" w:rsidR="003372D3" w14:paraId="4DE8CA8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3372D3" w:rsidP="00206E1F" w:rsidRDefault="00397DD2" w14:paraId="65F51630" w14:textId="427A97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7A6D2B">
              <w:rPr>
                <w:lang w:val="sr-Latn-CS"/>
              </w:rPr>
              <w:t>4</w:t>
            </w:r>
            <w:r w:rsidR="003372D3">
              <w:rPr>
                <w:lang w:val="sr-Latn-CS"/>
              </w:rPr>
              <w:t>.</w:t>
            </w:r>
            <w:r w:rsidR="007A6D2B"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 w:rsidR="007A6D2B"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:rsidRPr="003372D3" w:rsidR="003372D3" w:rsidP="00206E1F" w:rsidRDefault="00397DD2" w14:paraId="06611259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Pr="003372D3" w:rsidR="003372D3" w:rsidP="00206E1F" w:rsidRDefault="00397DD2" w14:paraId="55098AD1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Pr="003372D3" w:rsidR="003372D3" w:rsidP="003372D3" w:rsidRDefault="007A6D2B" w14:paraId="6A1F4D63" w14:textId="40D652A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</w:t>
            </w:r>
          </w:p>
        </w:tc>
      </w:tr>
      <w:tr w:rsidRPr="003372D3" w:rsidR="003372D3" w14:paraId="15C3898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3372D3" w:rsidRDefault="00397DD2" w14:paraId="76AE3E4F" w14:textId="21ABAAE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7A6D2B">
              <w:rPr>
                <w:lang w:val="sr-Latn-CS"/>
              </w:rPr>
              <w:t>4</w:t>
            </w:r>
            <w:r>
              <w:rPr>
                <w:lang w:val="sr-Latn-CS"/>
              </w:rPr>
              <w:t>.</w:t>
            </w:r>
            <w:r w:rsidR="007A6D2B">
              <w:rPr>
                <w:lang w:val="sr-Latn-CS"/>
              </w:rPr>
              <w:t>11</w:t>
            </w:r>
            <w:r>
              <w:rPr>
                <w:lang w:val="sr-Latn-CS"/>
              </w:rPr>
              <w:t>.20</w:t>
            </w:r>
            <w:r w:rsidR="007A6D2B"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:rsidRPr="003372D3" w:rsidR="003372D3" w:rsidRDefault="00397DD2" w14:paraId="15994F6B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397DD2" w:rsidR="003372D3" w:rsidRDefault="00397DD2" w14:paraId="358872F2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:rsidRPr="003372D3" w:rsidR="003372D3" w:rsidRDefault="007A6D2B" w14:paraId="4EAE74CC" w14:textId="7F0138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</w:t>
            </w:r>
          </w:p>
        </w:tc>
      </w:tr>
      <w:tr w:rsidRPr="003372D3" w:rsidR="003372D3" w14:paraId="58EE331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3372D3" w:rsidRDefault="003372D3" w14:paraId="097EFA1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674C6711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791AF1E8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19BF3F5B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35EB5AF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Pr="003372D3" w:rsidR="003372D3" w:rsidRDefault="003372D3" w14:paraId="452AD990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17E94BD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6C0F71D6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278F0CD0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3372D3" w:rsidR="00206E1F" w:rsidRDefault="00206E1F" w14:paraId="210D4937" w14:textId="77777777">
      <w:pPr>
        <w:rPr>
          <w:lang w:val="sr-Latn-CS"/>
        </w:rPr>
      </w:pPr>
    </w:p>
    <w:p w:rsidRPr="003372D3" w:rsidR="00206E1F" w:rsidP="003372D3" w:rsidRDefault="00206E1F" w14:paraId="15BE7F27" w14:textId="77777777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 w14:paraId="4820A92C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 w:rsidR="00B93B67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Pr="0036161B" w:rsidR="00B93B67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 w14:paraId="2806EB0E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 w14:paraId="2C744B6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 w14:paraId="047DAE06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 w14:paraId="6489DC77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17DBBB97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63B85B1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328B1C8E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1DD34AF4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4DEF448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6F252A10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7FCB900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 w14:paraId="3F619C96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 w14:paraId="1EC0EEF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 w14:paraId="6A9BAC8D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 w14:paraId="713799FA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163018901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B93B67" w:rsidRDefault="00B93B67" w14:paraId="7D1AF637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163018902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9</w:t>
      </w:r>
      <w:r>
        <w:rPr>
          <w:noProof/>
        </w:rPr>
        <w:fldChar w:fldCharType="end"/>
      </w:r>
    </w:p>
    <w:p w:rsidR="00B93B67" w:rsidRDefault="00B93B67" w14:paraId="0E64997D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163018903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9</w:t>
      </w:r>
      <w:r>
        <w:rPr>
          <w:noProof/>
        </w:rPr>
        <w:fldChar w:fldCharType="end"/>
      </w:r>
    </w:p>
    <w:p w:rsidR="00B93B67" w:rsidRDefault="00B93B67" w14:paraId="44610D7A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163018904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B93B67" w:rsidRDefault="00B93B67" w14:paraId="5A4EDC9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163018905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B93B67" w:rsidRDefault="00B93B67" w14:paraId="1E71231D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B93B67" w:rsidRDefault="00B93B67" w14:paraId="755CC0FC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163018907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B93B67" w:rsidRDefault="00B93B67" w14:paraId="02647F42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163018908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13</w:t>
      </w:r>
      <w:r>
        <w:rPr>
          <w:noProof/>
        </w:rPr>
        <w:fldChar w:fldCharType="end"/>
      </w:r>
    </w:p>
    <w:p w:rsidR="00B93B67" w:rsidRDefault="00B93B67" w14:paraId="6472B641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163018909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14</w:t>
      </w:r>
      <w:r>
        <w:rPr>
          <w:noProof/>
        </w:rPr>
        <w:fldChar w:fldCharType="end"/>
      </w:r>
    </w:p>
    <w:p w:rsidR="00B93B67" w:rsidRDefault="00B93B67" w14:paraId="1FC6CD0F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163018910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15</w:t>
      </w:r>
      <w:r>
        <w:rPr>
          <w:noProof/>
        </w:rPr>
        <w:fldChar w:fldCharType="end"/>
      </w:r>
    </w:p>
    <w:p w:rsidR="00B93B67" w:rsidRDefault="00B93B67" w14:paraId="28B58314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163018911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15</w:t>
      </w:r>
      <w:r>
        <w:rPr>
          <w:noProof/>
        </w:rPr>
        <w:fldChar w:fldCharType="end"/>
      </w:r>
    </w:p>
    <w:p w:rsidR="00B93B67" w:rsidRDefault="00B93B67" w14:paraId="56726CCF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163018912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16</w:t>
      </w:r>
      <w:r>
        <w:rPr>
          <w:noProof/>
        </w:rPr>
        <w:fldChar w:fldCharType="end"/>
      </w:r>
    </w:p>
    <w:p w:rsidR="00B93B67" w:rsidRDefault="00B93B67" w14:paraId="7EC5132B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163018913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17</w:t>
      </w:r>
      <w:r>
        <w:rPr>
          <w:noProof/>
        </w:rPr>
        <w:fldChar w:fldCharType="end"/>
      </w:r>
    </w:p>
    <w:p w:rsidR="00B93B67" w:rsidRDefault="00B93B67" w14:paraId="697D4DE2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163018914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17</w:t>
      </w:r>
      <w:r>
        <w:rPr>
          <w:noProof/>
        </w:rPr>
        <w:fldChar w:fldCharType="end"/>
      </w:r>
    </w:p>
    <w:p w:rsidR="00B93B67" w:rsidRDefault="00B93B67" w14:paraId="0721BB49" w14:textId="7777777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163018915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18</w:t>
      </w:r>
      <w:r>
        <w:rPr>
          <w:noProof/>
        </w:rPr>
        <w:fldChar w:fldCharType="end"/>
      </w:r>
    </w:p>
    <w:p w:rsidR="00B93B67" w:rsidRDefault="00B93B67" w14:paraId="341A8D60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7A6D2B">
        <w:rPr>
          <w:noProof/>
          <w:lang w:val="sr-Latn-CS"/>
        </w:rPr>
        <w:tab/>
      </w:r>
      <w:r>
        <w:rPr>
          <w:noProof/>
        </w:rPr>
        <w:fldChar w:fldCharType="begin"/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7A6D2B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7A6D2B">
        <w:rPr>
          <w:noProof/>
          <w:lang w:val="sr-Latn-CS"/>
        </w:rPr>
        <w:instrText>163018916 \</w:instrText>
      </w:r>
      <w:r>
        <w:rPr>
          <w:noProof/>
        </w:rPr>
        <w:instrText>h</w:instrText>
      </w:r>
      <w:r w:rsidRPr="007A6D2B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A6D2B">
        <w:rPr>
          <w:noProof/>
          <w:lang w:val="sr-Latn-CS"/>
        </w:rPr>
        <w:t>19</w:t>
      </w:r>
      <w:r>
        <w:rPr>
          <w:noProof/>
        </w:rPr>
        <w:fldChar w:fldCharType="end"/>
      </w:r>
    </w:p>
    <w:p w:rsidR="00B93B67" w:rsidRDefault="00B93B67" w14:paraId="79AE7C0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 w14:paraId="35D8344A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 w14:paraId="425AD386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 w14:paraId="317190F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 w14:paraId="6CD288E0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 w14:paraId="63D9E7F8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Pr="003372D3" w:rsidR="00206E1F" w:rsidP="00397DD2" w:rsidRDefault="00206E1F" w14:paraId="39A4F2D4" w14:textId="77777777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Pr="003372D3" w:rsidR="00206E1F" w:rsidRDefault="003372D3" w14:paraId="080491C6" w14:textId="77777777">
      <w:pPr>
        <w:pStyle w:val="Heading1"/>
        <w:rPr>
          <w:lang w:val="sr-Latn-CS"/>
        </w:rPr>
      </w:pPr>
      <w:bookmarkStart w:name="_Toc163018886" w:id="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Pr="003372D3" w:rsidR="00206E1F" w:rsidP="00397DD2" w:rsidRDefault="00B849B5" w14:paraId="32591BD8" w14:textId="2F456BD7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7A6D2B">
        <w:rPr>
          <w:lang w:val="sr-Latn-CS"/>
        </w:rPr>
        <w:t>Speakord 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:rsidRPr="003372D3" w:rsidR="00206E1F" w:rsidRDefault="003372D3" w14:paraId="1F8DE8D0" w14:textId="77777777">
      <w:pPr>
        <w:pStyle w:val="Heading1"/>
        <w:rPr>
          <w:lang w:val="sr-Latn-CS"/>
        </w:rPr>
      </w:pPr>
      <w:bookmarkStart w:name="_Toc163018887" w:id="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Pr="007A6D2B" w:rsidR="00DE518F" w:rsidP="00DE518F" w:rsidRDefault="007A6D2B" w14:paraId="22294802" w14:textId="40719358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Speakord web aplikaciju koja </w:t>
      </w:r>
      <w:r>
        <w:rPr>
          <w:lang w:val="sr-Latn-RS"/>
        </w:rPr>
        <w:t>će biti razvijana od strane SpeakTeam-a. Namena sistema je efikasna komunikacija i druženje među registrovanim korisnicima.</w:t>
      </w:r>
    </w:p>
    <w:p w:rsidRPr="003372D3" w:rsidR="00206E1F" w:rsidRDefault="003372D3" w14:paraId="24BC4367" w14:textId="77777777">
      <w:pPr>
        <w:pStyle w:val="Heading1"/>
        <w:rPr>
          <w:lang w:val="sr-Latn-CS"/>
        </w:rPr>
      </w:pPr>
      <w:bookmarkStart w:name="_Toc163018888" w:id="2"/>
      <w:r>
        <w:rPr>
          <w:lang w:val="sr-Latn-CS"/>
        </w:rPr>
        <w:t>Reference</w:t>
      </w:r>
      <w:bookmarkEnd w:id="2"/>
    </w:p>
    <w:p w:rsidRPr="003372D3" w:rsidR="00206E1F" w:rsidRDefault="003372D3" w14:paraId="6572959D" w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w:rsidR="00DE518F" w:rsidP="00DE3C0B" w:rsidRDefault="007A6D2B" w14:paraId="77E2A802" w14:textId="3F84F25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Speakord</w:t>
      </w:r>
      <w:r w:rsidR="00DE518F">
        <w:rPr>
          <w:lang w:val="sr-Latn-CS"/>
        </w:rPr>
        <w:t xml:space="preserve"> – Predlog projekta</w:t>
      </w:r>
      <w:r w:rsidRPr="006F61C6" w:rsidR="00DE518F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 w:rsidR="006C3601">
        <w:rPr>
          <w:lang w:val="sr-Latn-CS"/>
        </w:rPr>
        <w:t>Speakord</w:t>
      </w:r>
      <w:r w:rsidR="00DE518F">
        <w:rPr>
          <w:lang w:val="sr-Latn-CS"/>
        </w:rPr>
        <w:t>-01</w:t>
      </w:r>
      <w:r w:rsidRPr="006F61C6" w:rsidR="00DE518F">
        <w:rPr>
          <w:lang w:val="sr-Latn-CS"/>
        </w:rPr>
        <w:t>, V1.0</w:t>
      </w:r>
      <w:r w:rsidR="00DE518F">
        <w:rPr>
          <w:lang w:val="sr-Latn-CS"/>
        </w:rPr>
        <w:t>, 20</w:t>
      </w:r>
      <w:r w:rsidR="006C3601">
        <w:rPr>
          <w:lang w:val="sr-Latn-CS"/>
        </w:rPr>
        <w:t>21</w:t>
      </w:r>
      <w:r w:rsidRPr="006F61C6" w:rsidR="00DE518F">
        <w:rPr>
          <w:lang w:val="sr-Latn-CS"/>
        </w:rPr>
        <w:t xml:space="preserve">, </w:t>
      </w:r>
      <w:r w:rsidR="00DE518F">
        <w:rPr>
          <w:lang w:val="sr-Latn-CS"/>
        </w:rPr>
        <w:t>S</w:t>
      </w:r>
      <w:r w:rsidR="006C3601">
        <w:rPr>
          <w:lang w:val="sr-Latn-CS"/>
        </w:rPr>
        <w:t>peak</w:t>
      </w:r>
      <w:r w:rsidR="00DE518F">
        <w:rPr>
          <w:lang w:val="sr-Latn-CS"/>
        </w:rPr>
        <w:t>Team</w:t>
      </w:r>
      <w:r w:rsidRPr="006F61C6" w:rsidR="00DE518F">
        <w:rPr>
          <w:lang w:val="sr-Latn-CS"/>
        </w:rPr>
        <w:t>.</w:t>
      </w:r>
    </w:p>
    <w:p w:rsidRPr="006F61C6" w:rsidR="00DE518F" w:rsidP="00DE3C0B" w:rsidRDefault="006C3601" w14:paraId="4D545E38" w14:textId="5DEBE965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Speakord</w:t>
      </w:r>
      <w:r w:rsidRPr="0046548E" w:rsidR="00DE518F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21</w:t>
      </w:r>
      <w:r w:rsidR="00DE518F">
        <w:rPr>
          <w:lang w:val="sr-Latn-CS"/>
        </w:rPr>
        <w:t>, S</w:t>
      </w:r>
      <w:r>
        <w:rPr>
          <w:lang w:val="sr-Latn-CS"/>
        </w:rPr>
        <w:t>peak</w:t>
      </w:r>
      <w:r w:rsidR="00DE518F">
        <w:rPr>
          <w:lang w:val="sr-Latn-CS"/>
        </w:rPr>
        <w:t>Team.</w:t>
      </w:r>
    </w:p>
    <w:p w:rsidR="00DE518F" w:rsidP="00DE3C0B" w:rsidRDefault="006C3601" w14:paraId="38AF702C" w14:textId="448C0A31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Speakord</w:t>
      </w:r>
      <w:r w:rsidR="00DE518F">
        <w:rPr>
          <w:lang w:val="sr-Latn-CS"/>
        </w:rPr>
        <w:t xml:space="preserve"> – Plan realizacije projekta, V1.0, 20</w:t>
      </w:r>
      <w:r>
        <w:rPr>
          <w:lang w:val="sr-Latn-CS"/>
        </w:rPr>
        <w:t>21</w:t>
      </w:r>
      <w:r w:rsidR="00DE518F">
        <w:rPr>
          <w:lang w:val="sr-Latn-CS"/>
        </w:rPr>
        <w:t>, S</w:t>
      </w:r>
      <w:r>
        <w:rPr>
          <w:lang w:val="sr-Latn-CS"/>
        </w:rPr>
        <w:t>peak</w:t>
      </w:r>
      <w:r w:rsidR="00DE518F">
        <w:rPr>
          <w:lang w:val="sr-Latn-CS"/>
        </w:rPr>
        <w:t>Team.</w:t>
      </w:r>
    </w:p>
    <w:p w:rsidR="00397DD2" w:rsidP="00DE3C0B" w:rsidRDefault="006C3601" w14:paraId="3D6F1C0E" w14:textId="0C64101C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Speakord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21</w:t>
      </w:r>
      <w:r w:rsidR="00397DD2">
        <w:rPr>
          <w:lang w:val="sr-Latn-CS"/>
        </w:rPr>
        <w:t>, S</w:t>
      </w:r>
      <w:r>
        <w:rPr>
          <w:lang w:val="sr-Latn-CS"/>
        </w:rPr>
        <w:t>peak</w:t>
      </w:r>
      <w:r w:rsidR="00397DD2">
        <w:rPr>
          <w:lang w:val="sr-Latn-CS"/>
        </w:rPr>
        <w:t>Team.</w:t>
      </w:r>
    </w:p>
    <w:p w:rsidR="00206E1F" w:rsidP="006E5E1D" w:rsidRDefault="006E5E1D" w14:paraId="6A941748" w14:textId="77777777">
      <w:pPr>
        <w:pStyle w:val="Heading1"/>
        <w:rPr>
          <w:lang w:val="sr-Latn-CS"/>
        </w:rPr>
      </w:pPr>
      <w:bookmarkStart w:name="_Toc163018889" w:id="3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P="0020422A" w:rsidRDefault="0020422A" w14:paraId="4E4E08F6" w14:textId="5BA33628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6C3601">
        <w:rPr>
          <w:lang w:val="sr-Latn-CS"/>
        </w:rPr>
        <w:t>Speakord web aplikacije</w:t>
      </w:r>
      <w:r w:rsidR="00E177E4">
        <w:rPr>
          <w:lang w:val="sr-Latn-CS"/>
        </w:rPr>
        <w:t xml:space="preserve"> prikazan je na sledećoj slici:</w:t>
      </w:r>
    </w:p>
    <w:p w:rsidR="0020422A" w:rsidP="0020422A" w:rsidRDefault="00763367" w14:paraId="22BA9D1C" w14:textId="77777777">
      <w:pPr>
        <w:pStyle w:val="BodyText"/>
        <w:rPr>
          <w:lang w:val="sr-Latn-CS"/>
        </w:rPr>
      </w:pPr>
      <w:r w:rsidRPr="00763367">
        <w:rPr>
          <w:lang w:val="sr-Latn-CS"/>
        </w:rPr>
        <w:pict w14:anchorId="4205BFA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03.2pt;height:301.8pt" type="#_x0000_t75">
            <v:imagedata o:title="" r:id="rId10"/>
          </v:shape>
        </w:pict>
      </w:r>
    </w:p>
    <w:p w:rsidR="00962138" w:rsidP="006E5E1D" w:rsidRDefault="00962138" w14:paraId="6C2A098B" w14:textId="77777777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Pr="009458D3" w:rsid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P="006E5E1D" w:rsidRDefault="006E5E1D" w14:paraId="23BD198D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:rsidR="00962138" w:rsidP="004E4574" w:rsidRDefault="006E5E1D" w14:paraId="2889FA09" w14:textId="77777777">
      <w:pPr>
        <w:pStyle w:val="BodyText"/>
        <w:rPr>
          <w:lang w:val="sr-Latn-CS"/>
        </w:rPr>
      </w:pPr>
      <w:r w:rsidRPr="006E5E1D">
        <w:rPr>
          <w:lang w:val="sr-Latn-CS"/>
        </w:rPr>
        <w:pict w14:anchorId="71971F7E">
          <v:shape id="_x0000_i1026" style="width:389.4pt;height:282.6pt" type="#_x0000_t75">
            <v:imagedata o:title="" r:id="rId11"/>
          </v:shape>
        </w:pict>
      </w:r>
    </w:p>
    <w:p w:rsidR="006E5E1D" w:rsidP="006E5E1D" w:rsidRDefault="006E5E1D" w14:paraId="5049ED8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kreiranje, brisanje i arhiviranje članova</w:t>
      </w:r>
      <w:r>
        <w:rPr>
          <w:lang w:val="sr-Latn-CS"/>
        </w:rPr>
        <w:t xml:space="preserve"> je prikazan na sledećoj slici:</w:t>
      </w:r>
    </w:p>
    <w:p w:rsidR="006E5E1D" w:rsidP="004E4574" w:rsidRDefault="00EB10DF" w14:paraId="3F295D95" w14:textId="77777777">
      <w:pPr>
        <w:pStyle w:val="BodyText"/>
        <w:rPr>
          <w:lang w:val="sr-Latn-CS"/>
        </w:rPr>
      </w:pPr>
      <w:r w:rsidRPr="00EB10DF">
        <w:rPr>
          <w:lang w:val="sr-Latn-CS"/>
        </w:rPr>
        <w:pict w14:anchorId="4DA02832">
          <v:shape id="_x0000_i1027" style="width:225pt;height:143.4pt" type="#_x0000_t75">
            <v:imagedata o:title="" r:id="rId12"/>
          </v:shape>
        </w:pict>
      </w:r>
    </w:p>
    <w:p w:rsidR="009458D3" w:rsidP="009458D3" w:rsidRDefault="009458D3" w14:paraId="30F7F04D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je prikazan na sledećoj slici:</w:t>
      </w:r>
    </w:p>
    <w:p w:rsidR="009458D3" w:rsidP="004E4574" w:rsidRDefault="009458D3" w14:paraId="32CA8547" w14:textId="77777777">
      <w:pPr>
        <w:pStyle w:val="BodyText"/>
        <w:rPr>
          <w:lang w:val="sr-Latn-CS"/>
        </w:rPr>
      </w:pPr>
      <w:r w:rsidRPr="009458D3">
        <w:rPr>
          <w:lang w:val="sr-Latn-CS"/>
        </w:rPr>
        <w:lastRenderedPageBreak/>
        <w:pict w14:anchorId="1432F716">
          <v:shape id="_x0000_i1028" style="width:205.2pt;height:83.4pt" type="#_x0000_t75">
            <v:imagedata o:title="" r:id="rId13"/>
          </v:shape>
        </w:pict>
      </w:r>
    </w:p>
    <w:p w:rsidR="006E5E1D" w:rsidP="006E5E1D" w:rsidRDefault="006E5E1D" w14:paraId="1E67BD53" w14:textId="77777777">
      <w:pPr>
        <w:pStyle w:val="Heading1"/>
        <w:rPr>
          <w:lang w:val="sr-Latn-CS"/>
        </w:rPr>
      </w:pPr>
      <w:bookmarkStart w:name="_Toc163018890" w:id="4"/>
      <w:r>
        <w:rPr>
          <w:lang w:val="sr-Latn-CS"/>
        </w:rPr>
        <w:t>Profili korisnika</w:t>
      </w:r>
      <w:bookmarkEnd w:id="4"/>
    </w:p>
    <w:p w:rsidR="0020422A" w:rsidP="004E4574" w:rsidRDefault="0020422A" w14:paraId="0CD6EC67" w14:textId="5145BC2D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E922C0">
        <w:rPr>
          <w:lang w:val="sr-Latn-CS"/>
        </w:rPr>
        <w:t>web aplikacije Speakord</w:t>
      </w:r>
      <w:r>
        <w:rPr>
          <w:lang w:val="sr-Latn-CS"/>
        </w:rPr>
        <w:t>:</w:t>
      </w:r>
    </w:p>
    <w:p w:rsidRPr="003372D3" w:rsidR="006E5E1D" w:rsidP="006E5E1D" w:rsidRDefault="00E922C0" w14:paraId="2C37D754" w14:textId="706E2D24">
      <w:pPr>
        <w:pStyle w:val="Heading2"/>
        <w:rPr>
          <w:lang w:val="sr-Latn-CS"/>
        </w:rPr>
      </w:pPr>
      <w:r w:rsidRPr="570FF122" w:rsidR="570FF122">
        <w:rPr>
          <w:lang w:val="sr-Latn-CS"/>
        </w:rPr>
        <w:t>Registrovani korisnici</w:t>
      </w:r>
    </w:p>
    <w:p w:rsidRPr="00DA7C17" w:rsidR="0020422A" w:rsidP="006E5E1D" w:rsidRDefault="00855FB2" w14:paraId="754C75EC" w14:textId="3FEB1938">
      <w:pPr>
        <w:pStyle w:val="BodyText"/>
        <w:rPr>
          <w:lang w:val="sr-Latn-RS"/>
        </w:rPr>
      </w:pPr>
      <w:r>
        <w:rPr>
          <w:lang w:val="sr-Latn-CS"/>
        </w:rPr>
        <w:t xml:space="preserve">Registrovani korisnik je osnovni profil koji se koristi za pristup </w:t>
      </w:r>
      <w:r w:rsidR="00DA7C17">
        <w:rPr>
          <w:lang w:val="sr-Latn-CS"/>
        </w:rPr>
        <w:t xml:space="preserve">informacijama web aplikacije. Registrovani korisnik </w:t>
      </w:r>
      <w:r w:rsidR="00DA7C17">
        <w:rPr>
          <w:lang w:val="sr-Latn-RS"/>
        </w:rPr>
        <w:t xml:space="preserve">će na raspolaganju imati mnoge funkcionalnosti. Neke od njih su slanje tekstualnih poruka, </w:t>
      </w:r>
      <w:r w:rsidR="00EF1460">
        <w:rPr>
          <w:lang w:val="sr-Latn-RS"/>
        </w:rPr>
        <w:t>slanje slika, smajlića i fajlova. Pored toga, imaće i mogućnost kreiranja grupnog četa</w:t>
      </w:r>
      <w:r w:rsidR="00794902">
        <w:rPr>
          <w:lang w:val="sr-Latn-RS"/>
        </w:rPr>
        <w:t>, na kojem kasnije može dodavati članove, uklanjati članove i brisanje celog grupnog četa.</w:t>
      </w:r>
    </w:p>
    <w:p w:rsidRPr="003372D3" w:rsidR="006E5E1D" w:rsidP="006E5E1D" w:rsidRDefault="00794902" w14:paraId="1154D8B9" w14:textId="54E7CCE7">
      <w:pPr>
        <w:pStyle w:val="Heading2"/>
        <w:rPr>
          <w:lang w:val="sr-Latn-CS"/>
        </w:rPr>
      </w:pPr>
      <w:r w:rsidRPr="570FF122" w:rsidR="570FF122">
        <w:rPr>
          <w:lang w:val="sr-Latn-CS"/>
        </w:rPr>
        <w:t>Administrator</w:t>
      </w:r>
    </w:p>
    <w:p w:rsidR="00BA7EBD" w:rsidP="00BA7EBD" w:rsidRDefault="00794902" w14:paraId="6A3D7D3E" w14:textId="4FF9E7DA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BA7EBD">
        <w:rPr>
          <w:lang w:val="sr-Latn-CS"/>
        </w:rPr>
        <w:t xml:space="preserve">web aplikacije, tačnije može se naći u ulozi bilo kog korisnika web aplikacije. Pored funkcionalnosti svih registrovanih članova, administrator će imati i mogućnost </w:t>
      </w:r>
      <w:r w:rsidR="00FB3835">
        <w:rPr>
          <w:lang w:val="sr-Latn-CS"/>
        </w:rPr>
        <w:t>ažuriranja i uklanjanja korisnika web aplikacije.</w:t>
      </w:r>
    </w:p>
    <w:p w:rsidR="00397DD2" w:rsidP="00397DD2" w:rsidRDefault="006E5E1D" w14:paraId="2CA37DF5" w14:textId="77777777">
      <w:pPr>
        <w:pStyle w:val="Heading1"/>
        <w:rPr>
          <w:lang w:val="sr-Latn-CS"/>
        </w:rPr>
      </w:pPr>
      <w:bookmarkStart w:name="_Toc163018896" w:id="5"/>
      <w:r w:rsidRPr="570FF122" w:rsidR="570FF122">
        <w:rPr>
          <w:lang w:val="sr-Latn-CS"/>
        </w:rPr>
        <w:t>Opis slučajeva korišćenja</w:t>
      </w:r>
      <w:bookmarkEnd w:id="5"/>
    </w:p>
    <w:p w:rsidR="570FF122" w:rsidP="570FF122" w:rsidRDefault="570FF122" w14:paraId="654A1196" w14:textId="3D99A9D4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570FF122" w:rsidR="570FF122">
        <w:rPr>
          <w:lang w:val="sr-Latn-CS"/>
        </w:rPr>
        <w:t>Prijava</w:t>
      </w:r>
    </w:p>
    <w:p w:rsidRPr="007E0B43" w:rsidR="00397DD2" w:rsidP="002C12A7" w:rsidRDefault="00EB10DF" w14:paraId="570A099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Pr="007E0B43" w:rsidR="000366F2">
        <w:rPr>
          <w:b/>
          <w:bCs/>
          <w:lang w:val="sr-Latn-CS"/>
        </w:rPr>
        <w:t>:</w:t>
      </w:r>
    </w:p>
    <w:p w:rsidR="000366F2" w:rsidP="00EB10DF" w:rsidRDefault="00FB3835" w14:paraId="371F8A4D" w14:textId="09CA44E5">
      <w:pPr>
        <w:pStyle w:val="BodyText"/>
        <w:rPr>
          <w:lang w:val="sr-Latn-CS"/>
        </w:rPr>
      </w:pPr>
      <w:r>
        <w:rPr>
          <w:lang w:val="sr-Latn-CS"/>
        </w:rPr>
        <w:t>Izbor srpskog jezika web aplikacije.</w:t>
      </w:r>
    </w:p>
    <w:p w:rsidRPr="007E0B43" w:rsidR="00EB10DF" w:rsidP="002C12A7" w:rsidRDefault="00EB10DF" w14:paraId="500983A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Pr="007E0B43" w:rsidR="000366F2">
        <w:rPr>
          <w:b/>
          <w:bCs/>
          <w:lang w:val="sr-Latn-CS"/>
        </w:rPr>
        <w:t>:</w:t>
      </w:r>
    </w:p>
    <w:p w:rsidR="000366F2" w:rsidP="00EB10DF" w:rsidRDefault="00FB3835" w14:paraId="180BF1FD" w14:textId="3155C09E">
      <w:pPr>
        <w:pStyle w:val="BodyText"/>
        <w:rPr>
          <w:lang w:val="sr-Latn-CS"/>
        </w:rPr>
      </w:pPr>
      <w:r>
        <w:rPr>
          <w:lang w:val="sr-Latn-CS"/>
        </w:rPr>
        <w:t>Registrovani korisnici i admini</w:t>
      </w:r>
      <w:r w:rsidR="00662573">
        <w:rPr>
          <w:lang w:val="sr-Latn-CS"/>
        </w:rPr>
        <w:t>strator.</w:t>
      </w:r>
    </w:p>
    <w:p w:rsidRPr="007E0B43" w:rsidR="00EB10DF" w:rsidP="002C12A7" w:rsidRDefault="00EB10DF" w14:paraId="1D4F2E5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Pr="007E0B43" w:rsidR="000366F2">
        <w:rPr>
          <w:b/>
          <w:bCs/>
          <w:lang w:val="sr-Latn-CS"/>
        </w:rPr>
        <w:t>:</w:t>
      </w:r>
    </w:p>
    <w:p w:rsidR="000366F2" w:rsidP="00EB10DF" w:rsidRDefault="00946092" w14:paraId="01B242C9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EB10DF" w:rsidP="002C12A7" w:rsidRDefault="00EB10DF" w14:paraId="2EB8D7D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Pr="007E0B43" w:rsidR="000366F2">
        <w:rPr>
          <w:b/>
          <w:bCs/>
          <w:lang w:val="sr-Latn-CS"/>
        </w:rPr>
        <w:t>:</w:t>
      </w:r>
    </w:p>
    <w:p w:rsidR="000366F2" w:rsidP="00946092" w:rsidRDefault="00946092" w14:paraId="043C0249" w14:textId="7F8E407C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662573">
        <w:rPr>
          <w:lang w:val="sr-Latn-CS"/>
        </w:rPr>
        <w:t>srpskog jezika koja će služiti za prikaz informacija na web aplikaciji</w:t>
      </w:r>
      <w:r>
        <w:rPr>
          <w:lang w:val="sr-Latn-CS"/>
        </w:rPr>
        <w:t>.</w:t>
      </w:r>
    </w:p>
    <w:p w:rsidR="00946092" w:rsidP="00946092" w:rsidRDefault="00946092" w14:paraId="0D306C16" w14:textId="1D07C9DD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osvežava i prikazuje na </w:t>
      </w:r>
      <w:r w:rsidR="00662573">
        <w:rPr>
          <w:lang w:val="sr-Latn-CS"/>
        </w:rPr>
        <w:t>srpskom jeziku.</w:t>
      </w:r>
    </w:p>
    <w:p w:rsidRPr="007E0B43" w:rsidR="00EB10DF" w:rsidP="002C12A7" w:rsidRDefault="00EB10DF" w14:paraId="15AF390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Pr="007E0B43" w:rsidR="000366F2">
        <w:rPr>
          <w:b/>
          <w:bCs/>
          <w:lang w:val="sr-Latn-CS"/>
        </w:rPr>
        <w:t>:</w:t>
      </w:r>
    </w:p>
    <w:p w:rsidR="000366F2" w:rsidP="00EB10DF" w:rsidRDefault="00946092" w14:paraId="7E2A6088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EB10DF" w:rsidP="002C12A7" w:rsidRDefault="00EB10DF" w14:paraId="3AC62FB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Pr="007E0B43" w:rsidR="000366F2">
        <w:rPr>
          <w:b/>
          <w:bCs/>
          <w:lang w:val="sr-Latn-CS"/>
        </w:rPr>
        <w:t>:</w:t>
      </w:r>
    </w:p>
    <w:p w:rsidR="000366F2" w:rsidP="00EB10DF" w:rsidRDefault="00946092" w14:paraId="6020CE40" w14:textId="126AC1E0">
      <w:pPr>
        <w:pStyle w:val="BodyText"/>
        <w:rPr>
          <w:lang w:val="sr-Latn-CS"/>
        </w:rPr>
      </w:pPr>
      <w:r>
        <w:rPr>
          <w:lang w:val="sr-Latn-CS"/>
        </w:rPr>
        <w:t xml:space="preserve">Jezik je </w:t>
      </w:r>
      <w:r w:rsidR="00662573">
        <w:rPr>
          <w:lang w:val="sr-Latn-CS"/>
        </w:rPr>
        <w:t>postavljen</w:t>
      </w:r>
      <w:r>
        <w:rPr>
          <w:lang w:val="sr-Latn-CS"/>
        </w:rPr>
        <w:t>.</w:t>
      </w:r>
    </w:p>
    <w:p w:rsidRPr="007E0B43" w:rsidR="000366F2" w:rsidP="002C12A7" w:rsidRDefault="007E0B43" w14:paraId="6595607D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EB10DF" w:rsidRDefault="007E0B43" w14:paraId="2EA38330" w14:textId="77777777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:rsidRPr="003372D3" w:rsidR="00786068" w:rsidP="00786068" w:rsidRDefault="00786068" w14:paraId="51EC91DE" w14:textId="77777777">
      <w:pPr>
        <w:pStyle w:val="Heading2"/>
        <w:rPr>
          <w:lang w:val="sr-Latn-CS"/>
        </w:rPr>
      </w:pPr>
      <w:bookmarkStart w:name="_Toc163018898" w:id="7"/>
      <w:r w:rsidRPr="570FF122" w:rsidR="570FF122">
        <w:rPr>
          <w:lang w:val="sr-Latn-CS"/>
        </w:rPr>
        <w:t>Pregled osnovnih podataka o laboratoriji</w:t>
      </w:r>
      <w:bookmarkEnd w:id="7"/>
    </w:p>
    <w:p w:rsidRPr="007E0B43" w:rsidR="007E0B43" w:rsidP="002C12A7" w:rsidRDefault="007E0B43" w14:paraId="7BA4CBC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932297" w14:paraId="7C2ACB90" w14:textId="3FF2E018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CD4D02">
        <w:rPr>
          <w:lang w:val="sr-Latn-CS"/>
        </w:rPr>
        <w:t>početne stranice web aplikacije</w:t>
      </w:r>
      <w:r>
        <w:rPr>
          <w:lang w:val="sr-Latn-CS"/>
        </w:rPr>
        <w:t>.</w:t>
      </w:r>
    </w:p>
    <w:p w:rsidRPr="007E0B43" w:rsidR="007E0B43" w:rsidP="002C12A7" w:rsidRDefault="007E0B43" w14:paraId="10D042B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CD4D02" w14:paraId="209CDDAC" w14:textId="4857DB0D">
      <w:pPr>
        <w:pStyle w:val="BodyText"/>
        <w:rPr>
          <w:lang w:val="sr-Latn-CS"/>
        </w:rPr>
      </w:pPr>
      <w:r>
        <w:rPr>
          <w:lang w:val="sr-Latn-CS"/>
        </w:rPr>
        <w:t>Registrovani korisnik, administrator</w:t>
      </w:r>
      <w:r w:rsidR="007E0B43">
        <w:rPr>
          <w:lang w:val="sr-Latn-CS"/>
        </w:rPr>
        <w:t>.</w:t>
      </w:r>
    </w:p>
    <w:p w:rsidRPr="007E0B43" w:rsidR="007E0B43" w:rsidP="002C12A7" w:rsidRDefault="007E0B43" w14:paraId="3CF0CBE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932297" w14:paraId="7CCA39A5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7512770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D270AF" w:rsidRDefault="00CD4D02" w14:paraId="606C8288" w14:textId="5E8EC3E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prikazivanje početne stranice web aplikacije</w:t>
      </w:r>
      <w:r w:rsidR="00D270AF">
        <w:rPr>
          <w:lang w:val="sr-Latn-CS"/>
        </w:rPr>
        <w:t>.</w:t>
      </w:r>
    </w:p>
    <w:p w:rsidR="00D270AF" w:rsidP="00D270AF" w:rsidRDefault="00D270AF" w14:paraId="3DD89085" w14:textId="568F081C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D02465">
        <w:rPr>
          <w:lang w:val="sr-Latn-CS"/>
        </w:rPr>
        <w:t>početna stranica</w:t>
      </w:r>
      <w:r>
        <w:rPr>
          <w:lang w:val="sr-Latn-CS"/>
        </w:rPr>
        <w:t>.</w:t>
      </w:r>
    </w:p>
    <w:p w:rsidRPr="007E0B43" w:rsidR="007E0B43" w:rsidP="002C12A7" w:rsidRDefault="007E0B43" w14:paraId="382D147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7E0B43" w:rsidRDefault="00932297" w14:paraId="3477AE8B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6E6FC7A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D270AF" w:rsidRDefault="00D270AF" w14:paraId="514A9A72" w14:textId="02983AD0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D02465">
        <w:rPr>
          <w:lang w:val="sr-Latn-CS"/>
        </w:rPr>
        <w:t>početna stranica web aplikacije</w:t>
      </w:r>
      <w:r w:rsidR="00932297">
        <w:rPr>
          <w:lang w:val="sr-Latn-CS"/>
        </w:rPr>
        <w:t>.</w:t>
      </w:r>
    </w:p>
    <w:p w:rsidRPr="007E0B43" w:rsidR="007E0B43" w:rsidP="002C12A7" w:rsidRDefault="007E0B43" w14:paraId="3613E65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3478C37E" w14:textId="77777777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:rsidRPr="003372D3" w:rsidR="00786068" w:rsidP="00786068" w:rsidRDefault="00786068" w14:paraId="17F0867A" w14:textId="77777777">
      <w:pPr>
        <w:pStyle w:val="Heading2"/>
        <w:rPr>
          <w:lang w:val="sr-Latn-CS"/>
        </w:rPr>
      </w:pPr>
      <w:bookmarkStart w:name="_Toc163018899" w:id="8"/>
      <w:r w:rsidRPr="570FF122" w:rsidR="570FF122">
        <w:rPr>
          <w:lang w:val="sr-Latn-CS"/>
        </w:rPr>
        <w:t>Pregled spiska članova</w:t>
      </w:r>
      <w:bookmarkEnd w:id="8"/>
    </w:p>
    <w:p w:rsidRPr="007E0B43" w:rsidR="007E0B43" w:rsidP="002C12A7" w:rsidRDefault="007E0B43" w14:paraId="0163B7A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3A60C6" w14:paraId="698990DB" w14:textId="77777777">
      <w:pPr>
        <w:pStyle w:val="BodyText"/>
        <w:rPr>
          <w:lang w:val="sr-Latn-CS"/>
        </w:rPr>
      </w:pPr>
      <w:r>
        <w:rPr>
          <w:lang w:val="sr-Latn-CS"/>
        </w:rPr>
        <w:t>Prikaz stranice portala sa spiskom članova laboratorije.</w:t>
      </w:r>
    </w:p>
    <w:p w:rsidRPr="007E0B43" w:rsidR="007E0B43" w:rsidP="002C12A7" w:rsidRDefault="007E0B43" w14:paraId="5D86FFD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7E0B43" w14:paraId="1F10ED90" w14:textId="77777777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Pr="007E0B43" w:rsidR="007E0B43" w:rsidP="002C12A7" w:rsidRDefault="007E0B43" w14:paraId="677671B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3A60C6" w14:paraId="45F599D4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7A1B28C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3A60C6" w:rsidRDefault="003A60C6" w14:paraId="7EF7BD5E" w14:textId="7777777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informacija o članovima laboratorije.</w:t>
      </w:r>
    </w:p>
    <w:p w:rsidR="003A60C6" w:rsidP="003A60C6" w:rsidRDefault="003A60C6" w14:paraId="0128BB29" w14:textId="77777777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:rsidRPr="007E0B43" w:rsidR="007E0B43" w:rsidP="002C12A7" w:rsidRDefault="007E0B43" w14:paraId="12A0B8B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7E0B43" w:rsidRDefault="003A60C6" w14:paraId="3AD9F289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563A326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3A60C6" w:rsidRDefault="003A60C6" w14:paraId="11AC2CE7" w14:textId="77777777">
      <w:pPr>
        <w:pStyle w:val="BodyText"/>
        <w:rPr>
          <w:lang w:val="sr-Latn-CS"/>
        </w:rPr>
      </w:pPr>
      <w:r>
        <w:rPr>
          <w:lang w:val="sr-Latn-CS"/>
        </w:rPr>
        <w:t>Tekuća stranica je stranica sa spiskom članova laboratorije.</w:t>
      </w:r>
    </w:p>
    <w:p w:rsidRPr="007E0B43" w:rsidR="007E0B43" w:rsidP="002C12A7" w:rsidRDefault="007E0B43" w14:paraId="1543561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534A5E5C" w14:textId="77777777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:rsidRPr="003372D3" w:rsidR="00786068" w:rsidP="00786068" w:rsidRDefault="00786068" w14:paraId="6712DD7D" w14:textId="77777777">
      <w:pPr>
        <w:pStyle w:val="Heading2"/>
        <w:rPr>
          <w:lang w:val="sr-Latn-CS"/>
        </w:rPr>
      </w:pPr>
      <w:bookmarkStart w:name="_Toc163018900" w:id="9"/>
      <w:r w:rsidRPr="570FF122" w:rsidR="570FF122">
        <w:rPr>
          <w:lang w:val="sr-Latn-CS"/>
        </w:rPr>
        <w:t>Pregled podataka o određenom članu laboratorije</w:t>
      </w:r>
      <w:bookmarkEnd w:id="9"/>
    </w:p>
    <w:p w:rsidRPr="007E0B43" w:rsidR="007E0B43" w:rsidP="002C12A7" w:rsidRDefault="007E0B43" w14:paraId="59C7FE1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25395B" w14:paraId="686BB7F5" w14:textId="77777777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članu laboratorije.</w:t>
      </w:r>
    </w:p>
    <w:p w:rsidRPr="007E0B43" w:rsidR="007E0B43" w:rsidP="002C12A7" w:rsidRDefault="007E0B43" w14:paraId="077D18A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E0B43" w:rsidP="007E0B43" w:rsidRDefault="007E0B43" w14:paraId="6527B906" w14:textId="77777777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Pr="007E0B43" w:rsidR="007E0B43" w:rsidP="002C12A7" w:rsidRDefault="007E0B43" w14:paraId="3FF20CC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25395B" w14:paraId="43E0C97E" w14:textId="77777777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 w:rsidRPr="007E0B43" w:rsidR="007E0B43" w:rsidP="002C12A7" w:rsidRDefault="007E0B43" w14:paraId="219EBE2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25395B" w:rsidRDefault="0025395B" w14:paraId="61F13CF9" w14:textId="7777777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prikaz informacija o određenom članu laboratorije sa spiska članova.</w:t>
      </w:r>
    </w:p>
    <w:p w:rsidR="0025395B" w:rsidP="0025395B" w:rsidRDefault="0025395B" w14:paraId="7EBD0ABF" w14:textId="7777777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tom članu.</w:t>
      </w:r>
    </w:p>
    <w:p w:rsidRPr="007E0B43" w:rsidR="007E0B43" w:rsidP="002C12A7" w:rsidRDefault="007E0B43" w14:paraId="35524FF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7E0B43" w:rsidRDefault="0025395B" w14:paraId="31D2F6C6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0551D25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25395B" w14:paraId="2EFE0C5F" w14:textId="77777777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izabranom članu laboratorije.</w:t>
      </w:r>
    </w:p>
    <w:p w:rsidRPr="007E0B43" w:rsidR="007E0B43" w:rsidP="002C12A7" w:rsidRDefault="007E0B43" w14:paraId="632D730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61A29734" w14:textId="77777777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:rsidRPr="003372D3" w:rsidR="00786068" w:rsidP="00786068" w:rsidRDefault="00786068" w14:paraId="358F808E" w14:textId="77777777">
      <w:pPr>
        <w:pStyle w:val="Heading2"/>
        <w:rPr>
          <w:lang w:val="sr-Latn-CS"/>
        </w:rPr>
      </w:pPr>
      <w:bookmarkStart w:name="_Toc163018901" w:id="10"/>
      <w:r w:rsidRPr="570FF122" w:rsidR="570FF122">
        <w:rPr>
          <w:lang w:val="sr-Latn-CS"/>
        </w:rPr>
        <w:t>Pregled publikacija po autoru</w:t>
      </w:r>
      <w:bookmarkEnd w:id="10"/>
    </w:p>
    <w:p w:rsidRPr="007E0B43" w:rsidR="007E0B43" w:rsidP="002C12A7" w:rsidRDefault="007E0B43" w14:paraId="5D43992E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E55045" w:rsidRDefault="00373231" w14:paraId="05587280" w14:textId="77777777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sa spiskom </w:t>
      </w:r>
      <w:r>
        <w:rPr>
          <w:lang w:val="sr-Latn-CS"/>
        </w:rPr>
        <w:t>publikacija čiji je jedan o autora određeni član laboratorije.</w:t>
      </w:r>
    </w:p>
    <w:p w:rsidRPr="007E0B43" w:rsidR="007E0B43" w:rsidP="002C12A7" w:rsidRDefault="007E0B43" w14:paraId="2D2D447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7E0B43" w14:paraId="3CA9146D" w14:textId="77777777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Pr="007E0B43" w:rsidR="007E0B43" w:rsidP="002C12A7" w:rsidRDefault="007E0B43" w14:paraId="3D81691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373231" w14:paraId="28A9B335" w14:textId="77777777">
      <w:pPr>
        <w:pStyle w:val="BodyText"/>
        <w:rPr>
          <w:lang w:val="sr-Latn-CS"/>
        </w:rPr>
      </w:pPr>
      <w:r>
        <w:rPr>
          <w:lang w:val="sr-Latn-CS"/>
        </w:rPr>
        <w:t>Trenutno je prikazana stranica sa informacijama o određenom članu laboratorije.</w:t>
      </w:r>
    </w:p>
    <w:p w:rsidRPr="007E0B43" w:rsidR="007E0B43" w:rsidP="002C12A7" w:rsidRDefault="007E0B43" w14:paraId="114CCAE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373231" w:rsidRDefault="00373231" w14:paraId="4A10C0CE" w14:textId="7777777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publikacija u kojima je taj član jedan od autora.</w:t>
      </w:r>
    </w:p>
    <w:p w:rsidR="00373231" w:rsidP="00373231" w:rsidRDefault="00373231" w14:paraId="7FC18436" w14:textId="7777777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odgovarajućim publikacijama prikazanim po tipu.</w:t>
      </w:r>
    </w:p>
    <w:p w:rsidRPr="007E0B43" w:rsidR="007E0B43" w:rsidP="002C12A7" w:rsidRDefault="007E0B43" w14:paraId="3DFA029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7E0B43" w:rsidRDefault="00ED1FFE" w14:paraId="3B42B8DE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09BAFE3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B40836" w:rsidRDefault="00ED1FFE" w14:paraId="65B6FDC2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>
        <w:rPr>
          <w:lang w:val="sr-Latn-CS"/>
        </w:rPr>
        <w:t xml:space="preserve"> publikacija.</w:t>
      </w:r>
    </w:p>
    <w:p w:rsidRPr="007E0B43" w:rsidR="007E0B43" w:rsidP="002C12A7" w:rsidRDefault="007E0B43" w14:paraId="3831F8C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7020F8ED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786068" w:rsidRDefault="00786068" w14:paraId="3BFA7CC1" w14:textId="77777777">
      <w:pPr>
        <w:pStyle w:val="Heading2"/>
        <w:rPr>
          <w:lang w:val="sr-Latn-CS"/>
        </w:rPr>
      </w:pPr>
      <w:bookmarkStart w:name="_Toc163018902" w:id="11"/>
      <w:r w:rsidRPr="570FF122" w:rsidR="570FF122">
        <w:rPr>
          <w:lang w:val="sr-Latn-CS"/>
        </w:rPr>
        <w:t>Pregled publikacija po tipu</w:t>
      </w:r>
      <w:bookmarkEnd w:id="11"/>
    </w:p>
    <w:p w:rsidRPr="007E0B43" w:rsidR="007E0B43" w:rsidP="002C12A7" w:rsidRDefault="007E0B43" w14:paraId="1390DE3E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E55045" w14:paraId="37AABA1B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Prikaz stranice sa publikacijama </w:t>
      </w:r>
      <w:r w:rsidR="00B40836">
        <w:rPr>
          <w:lang w:val="sr-Latn-CS"/>
        </w:rPr>
        <w:t>razvrstanim po tipu.</w:t>
      </w:r>
    </w:p>
    <w:p w:rsidRPr="007E0B43" w:rsidR="007E0B43" w:rsidP="002C12A7" w:rsidRDefault="007E0B43" w14:paraId="2BB25F8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7E0B43" w14:paraId="7507569E" w14:textId="77777777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Pr="007E0B43" w:rsidR="007E0B43" w:rsidP="002C12A7" w:rsidRDefault="007E0B43" w14:paraId="3592DB6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P="007E0B43" w:rsidRDefault="00B40836" w14:paraId="5DF860A0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1C9FC24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F93061" w:rsidRDefault="00F93061" w14:paraId="37ECE3B4" w14:textId="7777777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:rsidR="00F93061" w:rsidP="00F93061" w:rsidRDefault="00F93061" w14:paraId="15E835ED" w14:textId="7777777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:rsidR="00F93061" w:rsidP="00F93061" w:rsidRDefault="00F93061" w14:paraId="08698E28" w14:textId="7777777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koji tip publikacija želi da vidi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:rsidR="00F93061" w:rsidP="00F93061" w:rsidRDefault="00F93061" w14:paraId="547F4BD4" w14:textId="7777777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Stranica se osvežava i prikazuje spisak publikacija odgovarajućeg tipa.</w:t>
      </w:r>
    </w:p>
    <w:p w:rsidRPr="007E0B43" w:rsidR="007E0B43" w:rsidP="002C12A7" w:rsidRDefault="007E0B43" w14:paraId="328CDFCE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7E0B43" w:rsidRDefault="00B40836" w14:paraId="6172A8DE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06C52DF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B40836" w:rsidRDefault="00B40836" w14:paraId="5581CE26" w14:textId="77777777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Pr="007E0B43" w:rsidR="007E0B43" w:rsidP="002C12A7" w:rsidRDefault="007E0B43" w14:paraId="6FCE6B1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5CEEF851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786068" w:rsidRDefault="00786068" w14:paraId="56B926A6" w14:textId="77777777">
      <w:pPr>
        <w:pStyle w:val="Heading2"/>
        <w:rPr>
          <w:lang w:val="sr-Latn-CS"/>
        </w:rPr>
      </w:pPr>
      <w:bookmarkStart w:name="_Toc163018903" w:id="12"/>
      <w:r w:rsidRPr="570FF122" w:rsidR="570FF122">
        <w:rPr>
          <w:lang w:val="sr-Latn-CS"/>
        </w:rPr>
        <w:t>Pregled publikacija po godini</w:t>
      </w:r>
      <w:bookmarkEnd w:id="12"/>
    </w:p>
    <w:p w:rsidRPr="007E0B43" w:rsidR="00DD4C2E" w:rsidP="002C12A7" w:rsidRDefault="00DD4C2E" w14:paraId="180C856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P="00DD4C2E" w:rsidRDefault="00DD4C2E" w14:paraId="336569E6" w14:textId="77777777">
      <w:pPr>
        <w:pStyle w:val="BodyText"/>
        <w:rPr>
          <w:lang w:val="sr-Latn-CS"/>
        </w:rPr>
      </w:pPr>
      <w:r>
        <w:rPr>
          <w:lang w:val="sr-Latn-CS"/>
        </w:rPr>
        <w:t>Prikaz stranice sa publikacijama razvrstanim po tipu za određenu godinu.</w:t>
      </w:r>
    </w:p>
    <w:p w:rsidRPr="007E0B43" w:rsidR="00DD4C2E" w:rsidP="002C12A7" w:rsidRDefault="00DD4C2E" w14:paraId="549C74F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P="00DD4C2E" w:rsidRDefault="00DD4C2E" w14:paraId="114034D3" w14:textId="77777777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Pr="007E0B43" w:rsidR="00DD4C2E" w:rsidP="002C12A7" w:rsidRDefault="00DD4C2E" w14:paraId="6737374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P="00DD4C2E" w:rsidRDefault="00DD4C2E" w14:paraId="4C4F7FB8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DD4C2E" w:rsidP="002C12A7" w:rsidRDefault="00DD4C2E" w14:paraId="20E39E2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P="002C12A7" w:rsidRDefault="00DD4C2E" w14:paraId="5736C549" w14:textId="7777777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:rsidR="00DD4C2E" w:rsidP="00DD4C2E" w:rsidRDefault="00DD4C2E" w14:paraId="6B3B652C" w14:textId="7777777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:rsidR="00DD4C2E" w:rsidP="00DD4C2E" w:rsidRDefault="00DD4C2E" w14:paraId="60A53926" w14:textId="7777777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koji godinu za koju želi da vidi publikacije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:rsidR="00DD4C2E" w:rsidP="00DD4C2E" w:rsidRDefault="00DD4C2E" w14:paraId="3D8E63DC" w14:textId="7777777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osvežava i prikazuje spisak publikacija razvrstanih po tipu za zadatu godinu.</w:t>
      </w:r>
    </w:p>
    <w:p w:rsidRPr="007E0B43" w:rsidR="00DD4C2E" w:rsidP="002C12A7" w:rsidRDefault="00DD4C2E" w14:paraId="1A99CED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D4C2E" w:rsidP="00DD4C2E" w:rsidRDefault="00DD4C2E" w14:paraId="19A0880A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DD4C2E" w:rsidP="002C12A7" w:rsidRDefault="00DD4C2E" w14:paraId="3E8FA62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P="00DD4C2E" w:rsidRDefault="00DD4C2E" w14:paraId="27E4DFD6" w14:textId="77777777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Pr="007E0B43" w:rsidR="00DD4C2E" w:rsidP="002C12A7" w:rsidRDefault="00DD4C2E" w14:paraId="126BCFC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DD4C2E" w:rsidP="00DD4C2E" w:rsidRDefault="00DD4C2E" w14:paraId="4D0F30F4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785A86" w:rsidRDefault="00785A86" w14:paraId="5AD5DFCC" w14:textId="77777777">
      <w:pPr>
        <w:pStyle w:val="Heading2"/>
        <w:rPr>
          <w:lang w:val="sr-Latn-CS"/>
        </w:rPr>
      </w:pPr>
      <w:bookmarkStart w:name="_Toc163018904" w:id="13"/>
      <w:r w:rsidRPr="570FF122" w:rsidR="570FF122">
        <w:rPr>
          <w:lang w:val="sr-Latn-CS"/>
        </w:rPr>
        <w:t>Pregled spiska projekata</w:t>
      </w:r>
      <w:bookmarkEnd w:id="13"/>
    </w:p>
    <w:p w:rsidRPr="007E0B43" w:rsidR="007E0B43" w:rsidP="007E0B43" w:rsidRDefault="007E0B43" w14:paraId="59F7892C" w14:textId="7777777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C549E0" w14:paraId="085644B0" w14:textId="77777777">
      <w:pPr>
        <w:pStyle w:val="BodyText"/>
        <w:rPr>
          <w:lang w:val="sr-Latn-CS"/>
        </w:rPr>
      </w:pPr>
      <w:r>
        <w:rPr>
          <w:lang w:val="sr-Latn-CS"/>
        </w:rPr>
        <w:t>Prikaz stranica sa spiskom projekata koji se realizuju u okviru laboratorije.</w:t>
      </w:r>
    </w:p>
    <w:p w:rsidRPr="007E0B43" w:rsidR="007E0B43" w:rsidP="002C12A7" w:rsidRDefault="007E0B43" w14:paraId="7095D66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E0B43" w:rsidP="007E0B43" w:rsidRDefault="007E0B43" w14:paraId="3F4EE551" w14:textId="77777777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Pr="007E0B43" w:rsidR="007E0B43" w:rsidP="002C12A7" w:rsidRDefault="007E0B43" w14:paraId="50C01B6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C549E0" w14:paraId="74E758F6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6A4CD7D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C549E0" w:rsidRDefault="00C549E0" w14:paraId="21004FE9" w14:textId="7777777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informacija o projektima.</w:t>
      </w:r>
    </w:p>
    <w:p w:rsidR="00C549E0" w:rsidP="00C549E0" w:rsidRDefault="00C549E0" w14:paraId="24064F19" w14:textId="7777777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AF7F69">
        <w:rPr>
          <w:lang w:val="sr-Latn-CS"/>
        </w:rPr>
        <w:t>e stranica sa spiskom projekata razvrstanih u kategorije naučno-istraživački i komercijalni projekti.</w:t>
      </w:r>
    </w:p>
    <w:p w:rsidRPr="007E0B43" w:rsidR="007E0B43" w:rsidP="002C12A7" w:rsidRDefault="007E0B43" w14:paraId="2115476D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7E0B43" w:rsidRDefault="00C549E0" w14:paraId="4861F62A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712D93B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C549E0" w:rsidRDefault="00C549E0" w14:paraId="7C894B0A" w14:textId="77777777">
      <w:pPr>
        <w:pStyle w:val="BodyText"/>
        <w:rPr>
          <w:lang w:val="sr-Latn-CS"/>
        </w:rPr>
      </w:pPr>
      <w:r>
        <w:rPr>
          <w:lang w:val="sr-Latn-CS"/>
        </w:rPr>
        <w:t>Tekuća stranica je stranica sa spiskom projekata</w:t>
      </w:r>
      <w:r w:rsidR="007E0B43">
        <w:rPr>
          <w:lang w:val="sr-Latn-CS"/>
        </w:rPr>
        <w:t>.</w:t>
      </w:r>
    </w:p>
    <w:p w:rsidRPr="007E0B43" w:rsidR="007E0B43" w:rsidP="002C12A7" w:rsidRDefault="007E0B43" w14:paraId="3A10C43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3044E02E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786068" w:rsidRDefault="00785A86" w14:paraId="5D5908E5" w14:textId="77777777">
      <w:pPr>
        <w:pStyle w:val="Heading2"/>
        <w:rPr>
          <w:lang w:val="sr-Latn-CS"/>
        </w:rPr>
      </w:pPr>
      <w:bookmarkStart w:name="_Toc163018905" w:id="14"/>
      <w:r w:rsidRPr="570FF122" w:rsidR="570FF122">
        <w:rPr>
          <w:lang w:val="sr-Latn-CS"/>
        </w:rPr>
        <w:t>Pregled podataka o određenom projektu</w:t>
      </w:r>
      <w:bookmarkEnd w:id="14"/>
    </w:p>
    <w:p w:rsidRPr="007E0B43" w:rsidR="007E0B43" w:rsidP="007E0B43" w:rsidRDefault="007E0B43" w14:paraId="3BB71E45" w14:textId="7777777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407EF3" w14:paraId="7B11182D" w14:textId="77777777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projektu.</w:t>
      </w:r>
    </w:p>
    <w:p w:rsidRPr="007E0B43" w:rsidR="007E0B43" w:rsidP="002C12A7" w:rsidRDefault="007E0B43" w14:paraId="59D971C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7E0B43" w14:paraId="05EDD940" w14:textId="77777777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Pr="007E0B43" w:rsidR="007E0B43" w:rsidP="002C12A7" w:rsidRDefault="007E0B43" w14:paraId="10B4217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407EF3" w14:paraId="69741144" w14:textId="77777777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projekata.</w:t>
      </w:r>
    </w:p>
    <w:p w:rsidR="00255A41" w:rsidP="002C12A7" w:rsidRDefault="007E0B43" w14:paraId="24C74B6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Pr="00255A41" w:rsidR="00255A41" w:rsidP="00E15A22" w:rsidRDefault="00255A41" w14:paraId="0CA45EE6" w14:textId="77777777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opcije za prikaz informacija o određenom </w:t>
      </w:r>
      <w:r w:rsidR="00E15A22">
        <w:rPr>
          <w:lang w:val="sr-Latn-CS"/>
        </w:rPr>
        <w:t>projektu</w:t>
      </w:r>
      <w:r w:rsidRPr="00255A41">
        <w:rPr>
          <w:lang w:val="sr-Latn-CS"/>
        </w:rPr>
        <w:t xml:space="preserve"> sa spiska.</w:t>
      </w:r>
    </w:p>
    <w:p w:rsidR="00255A41" w:rsidP="00E15A22" w:rsidRDefault="00255A41" w14:paraId="18D9650A" w14:textId="77777777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tom </w:t>
      </w:r>
      <w:r w:rsidR="00E15A22">
        <w:rPr>
          <w:lang w:val="sr-Latn-CS"/>
        </w:rPr>
        <w:t>projektu</w:t>
      </w:r>
      <w:r w:rsidRPr="00255A41">
        <w:rPr>
          <w:lang w:val="sr-Latn-CS"/>
        </w:rPr>
        <w:t>.</w:t>
      </w:r>
    </w:p>
    <w:p w:rsidRPr="00255A41" w:rsidR="007E0B43" w:rsidP="002C12A7" w:rsidRDefault="00255A41" w14:paraId="6705EF0C" w14:textId="7777777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Pr="00255A41" w:rsidR="007E0B43">
        <w:rPr>
          <w:b/>
          <w:bCs/>
          <w:lang w:val="sr-Latn-CS"/>
        </w:rPr>
        <w:t>zuzetci:</w:t>
      </w:r>
    </w:p>
    <w:p w:rsidR="007E0B43" w:rsidP="007E0B43" w:rsidRDefault="00686570" w14:paraId="69B084F6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33E9B6E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255A41" w:rsidRDefault="00686570" w14:paraId="281A4DC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r w:rsidR="00255A41">
        <w:rPr>
          <w:lang w:val="sr-Latn-CS"/>
        </w:rPr>
        <w:t>izabranom</w:t>
      </w:r>
      <w:r>
        <w:rPr>
          <w:lang w:val="sr-Latn-CS"/>
        </w:rPr>
        <w:t xml:space="preserve"> projektu.</w:t>
      </w:r>
    </w:p>
    <w:p w:rsidRPr="007E0B43" w:rsidR="007E0B43" w:rsidP="002C12A7" w:rsidRDefault="007E0B43" w14:paraId="1425A16F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02AEDB45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3D60F1" w:rsidRDefault="003D60F1" w14:paraId="091EA589" w14:textId="77777777">
      <w:pPr>
        <w:pStyle w:val="Heading2"/>
        <w:rPr>
          <w:lang w:val="sr-Latn-CS"/>
        </w:rPr>
      </w:pPr>
      <w:bookmarkStart w:name="_Toc163018906" w:id="15"/>
      <w:r w:rsidRPr="570FF122" w:rsidR="570FF122">
        <w:rPr>
          <w:lang w:val="sr-Latn-CS"/>
        </w:rPr>
        <w:t>Prijavljivanje</w:t>
      </w:r>
      <w:bookmarkEnd w:id="15"/>
    </w:p>
    <w:p w:rsidRPr="007E0B43" w:rsidR="007E0B43" w:rsidP="002C12A7" w:rsidRDefault="007E0B43" w14:paraId="77C1267A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CF2AB8" w:rsidRDefault="00CF2AB8" w14:paraId="47EDFF83" w14:textId="77777777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Pr="007E0B43" w:rsidR="007E0B43" w:rsidP="002C12A7" w:rsidRDefault="007E0B43" w14:paraId="1070103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7E0B43" w14:paraId="362A0C35" w14:textId="77777777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Pr="007E0B43" w:rsidR="007E0B43" w:rsidP="002C12A7" w:rsidRDefault="007E0B43" w14:paraId="0623100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P="00CF2AB8" w:rsidRDefault="0079569D" w14:paraId="0A2A3D3A" w14:textId="77777777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 w:rsidR="00CF2AB8">
        <w:rPr>
          <w:lang w:val="sr-Latn-CS"/>
        </w:rPr>
        <w:t xml:space="preserve"> nije trenutno prijavljen.</w:t>
      </w:r>
    </w:p>
    <w:p w:rsidRPr="007E0B43" w:rsidR="007E0B43" w:rsidP="002C12A7" w:rsidRDefault="007E0B43" w14:paraId="117B906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Pr="00CF2AB8" w:rsidR="00CF2AB8" w:rsidP="00CF2AB8" w:rsidRDefault="009D5ECD" w14:paraId="4C5F409E" w14:textId="7777777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 w:rsidR="00CF2AB8">
        <w:rPr>
          <w:lang w:val="sr-Latn-CS"/>
        </w:rPr>
        <w:t xml:space="preserve"> bira opciju prijavljivanje sa bilo koje stranice portala.</w:t>
      </w:r>
    </w:p>
    <w:p w:rsidRPr="00CF2AB8" w:rsidR="00CF2AB8" w:rsidP="00CF2AB8" w:rsidRDefault="00CF2AB8" w14:paraId="7D3EC3A3" w14:textId="77777777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Pr="00CF2AB8" w:rsidR="00CF2AB8" w:rsidP="00CF2AB8" w:rsidRDefault="009D5ECD" w14:paraId="6BE4470A" w14:textId="77777777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 w:rsidR="00CF2AB8">
        <w:rPr>
          <w:lang w:val="sr-Latn-CS"/>
        </w:rPr>
        <w:t xml:space="preserve"> unosi korisničko ime i lozinku, te nakon toga aktivira komandu </w:t>
      </w:r>
      <w:r w:rsidRPr="00CF2AB8" w:rsidR="00CF2AB8">
        <w:rPr>
          <w:i/>
          <w:iCs/>
          <w:lang w:val="sr-Latn-CS"/>
        </w:rPr>
        <w:t>Prijavi se</w:t>
      </w:r>
      <w:r w:rsidRPr="00CF2AB8" w:rsidR="00CF2AB8">
        <w:rPr>
          <w:lang w:val="sr-Latn-CS"/>
        </w:rPr>
        <w:t>.</w:t>
      </w:r>
    </w:p>
    <w:p w:rsidRPr="00CF2AB8" w:rsidR="00CF2AB8" w:rsidP="00CF2AB8" w:rsidRDefault="00CF2AB8" w14:paraId="2F862A2B" w14:textId="77777777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Pr="00CF2AB8" w:rsidR="00CF2AB8" w:rsidP="00CF2AB8" w:rsidRDefault="00CF2AB8" w14:paraId="490C7DE0" w14:textId="77777777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Pr="00CF2AB8" w:rsidR="007E0B43" w:rsidP="00CF2AB8" w:rsidRDefault="00CF2AB8" w14:paraId="7F45D46F" w14:textId="77777777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Pr="007E0B43" w:rsidR="007E0B43" w:rsidP="002C12A7" w:rsidRDefault="007E0B43" w14:paraId="34F3B34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CF2AB8" w:rsidRDefault="00CF2AB8" w14:paraId="043104CF" w14:textId="77777777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Pr="007E0B43" w:rsidR="007E0B43" w:rsidP="002C12A7" w:rsidRDefault="007E0B43" w14:paraId="6792292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Pr="00CF2AB8" w:rsidR="007E0B43" w:rsidP="007E0B43" w:rsidRDefault="009D5ECD" w14:paraId="6D41A098" w14:textId="77777777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 w:rsidR="00CF2AB8">
        <w:rPr>
          <w:lang w:val="sr-Latn-CS"/>
        </w:rPr>
        <w:t xml:space="preserve"> je prijavljen na portal i ima pristup specifičnim opcijama u skladu sa svojim privilegijama.</w:t>
      </w:r>
    </w:p>
    <w:p w:rsidRPr="007E0B43" w:rsidR="007E0B43" w:rsidP="002C12A7" w:rsidRDefault="007E0B43" w14:paraId="09BAE8D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P="007E0B43" w:rsidRDefault="00CF2AB8" w14:paraId="62838999" w14:textId="77777777">
      <w:pPr>
        <w:pStyle w:val="BodyText"/>
        <w:rPr>
          <w:lang w:val="sr-Latn-CS"/>
        </w:rPr>
      </w:pPr>
      <w:r w:rsidRPr="00CF2AB8">
        <w:rPr>
          <w:highlight w:val="yellow"/>
          <w:lang w:val="sr-Latn-CS"/>
        </w:rPr>
        <w:pict w14:anchorId="023DB035">
          <v:shape id="_x0000_i1029" style="width:315.6pt;height:385.2pt" type="#_x0000_t75">
            <v:imagedata o:title="" r:id="rId14"/>
          </v:shape>
        </w:pict>
      </w:r>
    </w:p>
    <w:p w:rsidRPr="003372D3" w:rsidR="00786068" w:rsidP="007061AB" w:rsidRDefault="003D60F1" w14:paraId="6B429855" w14:textId="77777777">
      <w:pPr>
        <w:pStyle w:val="Heading2"/>
        <w:rPr>
          <w:lang w:val="sr-Latn-CS"/>
        </w:rPr>
      </w:pPr>
      <w:bookmarkStart w:name="_Toc163018907" w:id="16"/>
      <w:r w:rsidRPr="570FF122" w:rsidR="570FF122">
        <w:rPr>
          <w:lang w:val="sr-Latn-CS"/>
        </w:rPr>
        <w:t xml:space="preserve">Ažuriranje podataka o </w:t>
      </w:r>
      <w:r w:rsidRPr="570FF122" w:rsidR="570FF122">
        <w:rPr>
          <w:lang w:val="sr-Latn-CS"/>
        </w:rPr>
        <w:t>članu</w:t>
      </w:r>
      <w:bookmarkEnd w:id="16"/>
    </w:p>
    <w:p w:rsidRPr="007E0B43" w:rsidR="007E0B43" w:rsidP="002C12A7" w:rsidRDefault="007E0B43" w14:paraId="74DAE85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Pr="009D5ECD" w:rsidR="009D5ECD" w:rsidP="009D5ECD" w:rsidRDefault="009D5ECD" w14:paraId="0D104E5D" w14:textId="77777777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 laboratorije</w:t>
      </w:r>
      <w:r>
        <w:rPr>
          <w:lang w:val="sr-Latn-CS"/>
        </w:rPr>
        <w:t>.</w:t>
      </w:r>
    </w:p>
    <w:p w:rsidRPr="007E0B43" w:rsidR="007E0B43" w:rsidP="002C12A7" w:rsidRDefault="007E0B43" w14:paraId="459B09E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7E0B43" w14:paraId="67D7744D" w14:textId="77777777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Pr="007E0B43" w:rsidR="007E0B43" w:rsidP="002C12A7" w:rsidRDefault="007E0B43" w14:paraId="4F958D3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9D5ECD" w14:paraId="3756FEEC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7E0B43" w:rsidP="002C12A7" w:rsidRDefault="007E0B43" w14:paraId="1F7E875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Pr="009D5ECD" w:rsidR="009D5ECD" w:rsidP="009F61E4" w:rsidRDefault="009F61E4" w14:paraId="5419F143" w14:textId="77777777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 w:rsid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 w:rsidR="009D5ECD">
        <w:rPr>
          <w:lang w:val="sr-Latn-CS"/>
        </w:rPr>
        <w:t>poda</w:t>
      </w:r>
      <w:r>
        <w:rPr>
          <w:lang w:val="sr-Latn-CS"/>
        </w:rPr>
        <w:t>taka</w:t>
      </w:r>
      <w:r w:rsidRPr="009D5ECD" w:rsidR="009D5ECD">
        <w:rPr>
          <w:lang w:val="sr-Latn-CS"/>
        </w:rPr>
        <w:t xml:space="preserve"> o članovima laboratorije.</w:t>
      </w:r>
    </w:p>
    <w:p w:rsidRPr="009D5ECD" w:rsidR="009D5ECD" w:rsidP="009D5ECD" w:rsidRDefault="009D5ECD" w14:paraId="02497215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spiskom članova laboratorije.</w:t>
      </w:r>
    </w:p>
    <w:p w:rsidRPr="009D5ECD" w:rsidR="009D5ECD" w:rsidP="009F61E4" w:rsidRDefault="009F61E4" w14:paraId="56AA41D4" w14:textId="77777777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 w:rsidR="009D5ECD">
        <w:rPr>
          <w:lang w:val="sr-Latn-CS"/>
        </w:rPr>
        <w:t xml:space="preserve"> bira seb</w:t>
      </w:r>
      <w:r>
        <w:rPr>
          <w:lang w:val="sr-Latn-CS"/>
        </w:rPr>
        <w:t>e</w:t>
      </w:r>
      <w:r w:rsidRPr="009D5ECD" w:rsidR="009D5ECD">
        <w:rPr>
          <w:lang w:val="sr-Latn-CS"/>
        </w:rPr>
        <w:t xml:space="preserve"> iz spiska.</w:t>
      </w:r>
    </w:p>
    <w:p w:rsidRPr="009D5ECD" w:rsidR="009D5ECD" w:rsidP="009D5ECD" w:rsidRDefault="009D5ECD" w14:paraId="5CAC56AE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:rsidRPr="009D5ECD" w:rsidR="009D5ECD" w:rsidP="009D5ECD" w:rsidRDefault="009F61E4" w14:paraId="5A863AEF" w14:textId="77777777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 w:rsidR="009D5ECD">
        <w:rPr>
          <w:lang w:val="sr-Latn-CS"/>
        </w:rPr>
        <w:t xml:space="preserve"> bira opciju izmena podataka.</w:t>
      </w:r>
    </w:p>
    <w:p w:rsidRPr="009D5ECD" w:rsidR="009D5ECD" w:rsidP="009D5ECD" w:rsidRDefault="009D5ECD" w14:paraId="6A8FC7FA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:rsidRPr="009D5ECD" w:rsidR="009D5ECD" w:rsidP="009F61E4" w:rsidRDefault="009F61E4" w14:paraId="28F7A3E7" w14:textId="77777777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 w:rsid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 w:rsidR="009D5ECD">
        <w:rPr>
          <w:lang w:val="sr-Latn-CS"/>
        </w:rPr>
        <w:t>.</w:t>
      </w:r>
    </w:p>
    <w:p w:rsidRPr="009D5ECD" w:rsidR="009D5ECD" w:rsidP="001E5849" w:rsidRDefault="009D5ECD" w14:paraId="3F57A5D7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:rsidRPr="009D5ECD" w:rsidR="009D5ECD" w:rsidP="009D5ECD" w:rsidRDefault="009D5ECD" w14:paraId="2082098A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P="009D5ECD" w:rsidRDefault="009D5ECD" w14:paraId="37B4C435" w14:textId="7777777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Pr="007E0B43" w:rsidR="007E0B43" w:rsidP="002C12A7" w:rsidRDefault="007E0B43" w14:paraId="2CD7ED4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Pr="009F61E4" w:rsidR="007E0B43" w:rsidP="001E5849" w:rsidRDefault="009F61E4" w14:paraId="72B5EC2B" w14:textId="7777777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 w:rsidR="001E5849">
        <w:rPr>
          <w:i/>
          <w:iCs/>
          <w:lang w:val="sr-Latn-CS"/>
        </w:rPr>
        <w:t xml:space="preserve">Podaci o </w:t>
      </w:r>
      <w:r w:rsidR="001E5849">
        <w:rPr>
          <w:i/>
          <w:iCs/>
          <w:lang w:val="sr-Latn-CS"/>
        </w:rPr>
        <w:t>članu</w:t>
      </w:r>
      <w:r w:rsidRPr="001E5849" w:rsid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obaveštenje na formi sa podacima o članu laboratorije.</w:t>
      </w:r>
    </w:p>
    <w:p w:rsidRPr="007E0B43" w:rsidR="007E0B43" w:rsidP="002C12A7" w:rsidRDefault="007E0B43" w14:paraId="48321CBD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9F61E4" w14:paraId="458566E3" w14:textId="77777777">
      <w:pPr>
        <w:pStyle w:val="BodyText"/>
        <w:rPr>
          <w:lang w:val="sr-Latn-CS"/>
        </w:rPr>
      </w:pPr>
      <w:r>
        <w:rPr>
          <w:lang w:val="sr-Latn-CS"/>
        </w:rPr>
        <w:t>Podaci o članu laboratorije su izmenjeni.</w:t>
      </w:r>
    </w:p>
    <w:p w:rsidRPr="007E0B43" w:rsidR="007E0B43" w:rsidP="002C12A7" w:rsidRDefault="007E0B43" w14:paraId="29C8DF5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9F61E4" w:rsidRDefault="009F61E4" w14:paraId="1A2CF462" w14:textId="77777777">
      <w:pPr>
        <w:pStyle w:val="BodyText"/>
        <w:rPr>
          <w:lang w:val="sr-Latn-CS"/>
        </w:rPr>
      </w:pPr>
      <w:r w:rsidRPr="009F61E4">
        <w:rPr>
          <w:highlight w:val="yellow"/>
          <w:lang w:val="sr-Latn-CS"/>
        </w:rPr>
        <w:pict w14:anchorId="139D90FC">
          <v:shape id="_x0000_i1030" style="width:436.2pt;height:339pt" type="#_x0000_t75">
            <v:imagedata o:title="" r:id="rId15"/>
          </v:shape>
        </w:pict>
      </w:r>
    </w:p>
    <w:p w:rsidRPr="003372D3" w:rsidR="00786068" w:rsidP="00786068" w:rsidRDefault="00F31591" w14:paraId="49A81D08" w14:textId="77777777">
      <w:pPr>
        <w:pStyle w:val="Heading2"/>
        <w:rPr>
          <w:lang w:val="sr-Latn-CS"/>
        </w:rPr>
      </w:pPr>
      <w:bookmarkStart w:name="_Toc163018908" w:id="17"/>
      <w:r w:rsidRPr="570FF122" w:rsidR="570FF122">
        <w:rPr>
          <w:lang w:val="sr-Latn-CS"/>
        </w:rPr>
        <w:t>Dodavanje nove publikacije</w:t>
      </w:r>
      <w:bookmarkEnd w:id="17"/>
    </w:p>
    <w:p w:rsidRPr="007E0B43" w:rsidR="007E0B43" w:rsidP="002C12A7" w:rsidRDefault="007E0B43" w14:paraId="516E960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F31591" w:rsidRDefault="0079569D" w14:paraId="1A7F118B" w14:textId="77777777">
      <w:pPr>
        <w:pStyle w:val="BodyText"/>
        <w:rPr>
          <w:lang w:val="sr-Latn-CS"/>
        </w:rPr>
      </w:pPr>
      <w:r>
        <w:rPr>
          <w:lang w:val="sr-Latn-CS"/>
        </w:rPr>
        <w:t>Dodavanje</w:t>
      </w:r>
      <w:r w:rsidR="00F31591">
        <w:rPr>
          <w:lang w:val="sr-Latn-CS"/>
        </w:rPr>
        <w:t xml:space="preserve"> nove publikacije </w:t>
      </w:r>
      <w:r>
        <w:rPr>
          <w:lang w:val="sr-Latn-CS"/>
        </w:rPr>
        <w:t>od strane prvog autora</w:t>
      </w:r>
      <w:r w:rsidR="00F31591">
        <w:rPr>
          <w:lang w:val="sr-Latn-CS"/>
        </w:rPr>
        <w:t xml:space="preserve"> koji je član laboratorije</w:t>
      </w:r>
      <w:r>
        <w:rPr>
          <w:lang w:val="sr-Latn-CS"/>
        </w:rPr>
        <w:t>.</w:t>
      </w:r>
    </w:p>
    <w:p w:rsidRPr="007E0B43" w:rsidR="007E0B43" w:rsidP="002C12A7" w:rsidRDefault="007E0B43" w14:paraId="17D0CA6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C4972" w:rsidRDefault="007C4972" w14:paraId="3FF1A124" w14:textId="77777777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Pr="007E0B43" w:rsidR="007E0B43" w:rsidP="002C12A7" w:rsidRDefault="007E0B43" w14:paraId="33BFC61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P="007E0B43" w:rsidRDefault="00A55444" w14:paraId="5F1FE674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7E0B43" w:rsidP="002C12A7" w:rsidRDefault="007E0B43" w14:paraId="65D8D88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D77D96" w:rsidRDefault="00D77D96" w14:paraId="4AF71AC4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 w:rsidR="00D77D96" w:rsidP="00D77D96" w:rsidRDefault="00D77D96" w14:paraId="04CAB0BE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:rsidR="00D77D96" w:rsidP="00D77D96" w:rsidRDefault="00D77D96" w14:paraId="6EEB0CD6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dodavanje nove publikacije.</w:t>
      </w:r>
    </w:p>
    <w:p w:rsidR="00D77D96" w:rsidP="00D77D96" w:rsidRDefault="00D77D96" w14:paraId="4A586733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forma za dodavanje nove publikacije.</w:t>
      </w:r>
    </w:p>
    <w:p w:rsidR="00D77D96" w:rsidP="00D77D96" w:rsidRDefault="00D77D96" w14:paraId="3C7BFA4D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tip publikacije.</w:t>
      </w:r>
    </w:p>
    <w:p w:rsidR="00D77D96" w:rsidP="00D77D96" w:rsidRDefault="00D77D96" w14:paraId="7B3E2F97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forma za dodavanje nove publikacije sa odgovarajućim poljima.</w:t>
      </w:r>
    </w:p>
    <w:p w:rsidR="00D77D96" w:rsidP="00D77D96" w:rsidRDefault="00D77D96" w14:paraId="1BB4A8F9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Pr="00D77D96" w:rsidR="00D77D96" w:rsidP="00D77D96" w:rsidRDefault="00D77D96" w14:paraId="7CC30855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 w:rsidRPr="007A6D2B">
        <w:rPr>
          <w:lang w:val="sr-Latn-CS"/>
        </w:rPr>
        <w:t>[</w:t>
      </w:r>
      <w:r>
        <w:t>izuzetak</w:t>
      </w:r>
      <w:r w:rsidRPr="007A6D2B">
        <w:rPr>
          <w:lang w:val="sr-Latn-CS"/>
        </w:rPr>
        <w:t xml:space="preserve">: </w:t>
      </w:r>
      <w:r>
        <w:t>podaci</w:t>
      </w:r>
      <w:r w:rsidRPr="007A6D2B">
        <w:rPr>
          <w:lang w:val="sr-Latn-CS"/>
        </w:rPr>
        <w:t xml:space="preserve"> </w:t>
      </w:r>
      <w:r>
        <w:t>o</w:t>
      </w:r>
      <w:r w:rsidRPr="007A6D2B">
        <w:rPr>
          <w:lang w:val="sr-Latn-CS"/>
        </w:rPr>
        <w:t xml:space="preserve"> </w:t>
      </w:r>
      <w:r>
        <w:t>publikaciji</w:t>
      </w:r>
      <w:r w:rsidRPr="007A6D2B">
        <w:rPr>
          <w:lang w:val="sr-Latn-CS"/>
        </w:rPr>
        <w:t xml:space="preserve"> </w:t>
      </w:r>
      <w:r>
        <w:t>nisu</w:t>
      </w:r>
      <w:r w:rsidRPr="007A6D2B">
        <w:rPr>
          <w:lang w:val="sr-Latn-CS"/>
        </w:rPr>
        <w:t xml:space="preserve"> </w:t>
      </w:r>
      <w:r>
        <w:t>validni</w:t>
      </w:r>
      <w:r w:rsidRPr="007A6D2B">
        <w:rPr>
          <w:lang w:val="sr-Latn-CS"/>
        </w:rPr>
        <w:t>].</w:t>
      </w:r>
    </w:p>
    <w:p w:rsidR="00D77D96" w:rsidP="00D77D96" w:rsidRDefault="00D77D96" w14:paraId="6123A7B4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:rsidR="00D77D96" w:rsidP="00D77D96" w:rsidRDefault="00D77D96" w14:paraId="2FE583ED" w14:textId="77777777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:rsidRPr="007E0B43" w:rsidR="007E0B43" w:rsidP="002C12A7" w:rsidRDefault="007E0B43" w14:paraId="1302E54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Pr="005B4961" w:rsidR="007E0B43" w:rsidP="007E0B43" w:rsidRDefault="005B4961" w14:paraId="7122A7E3" w14:textId="77777777">
      <w:pPr>
        <w:pStyle w:val="BodyText"/>
        <w:rPr>
          <w:lang w:val="sr-Latn-CS"/>
        </w:rPr>
      </w:pPr>
      <w:r w:rsidRPr="007A6D2B">
        <w:rPr>
          <w:lang w:val="sr-Latn-CS"/>
        </w:rPr>
        <w:t>[</w:t>
      </w:r>
      <w:r>
        <w:rPr>
          <w:i/>
          <w:iCs/>
        </w:rPr>
        <w:t>Podaci</w:t>
      </w:r>
      <w:r w:rsidRPr="007A6D2B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7A6D2B">
        <w:rPr>
          <w:i/>
          <w:iCs/>
          <w:lang w:val="sr-Latn-CS"/>
        </w:rPr>
        <w:t xml:space="preserve"> </w:t>
      </w:r>
      <w:r>
        <w:rPr>
          <w:i/>
          <w:iCs/>
        </w:rPr>
        <w:t>publikaciji</w:t>
      </w:r>
      <w:r w:rsidRPr="007A6D2B">
        <w:rPr>
          <w:i/>
          <w:iCs/>
          <w:lang w:val="sr-Latn-CS"/>
        </w:rPr>
        <w:t xml:space="preserve"> </w:t>
      </w:r>
      <w:r>
        <w:rPr>
          <w:i/>
          <w:iCs/>
        </w:rPr>
        <w:t>nisu</w:t>
      </w:r>
      <w:r w:rsidRPr="007A6D2B">
        <w:rPr>
          <w:i/>
          <w:iCs/>
          <w:lang w:val="sr-Latn-CS"/>
        </w:rPr>
        <w:t xml:space="preserve"> </w:t>
      </w:r>
      <w:r>
        <w:rPr>
          <w:i/>
          <w:iCs/>
        </w:rPr>
        <w:t>validni</w:t>
      </w:r>
      <w:r w:rsidRPr="007A6D2B">
        <w:rPr>
          <w:lang w:val="sr-Latn-CS"/>
        </w:rPr>
        <w:t xml:space="preserve">] </w:t>
      </w:r>
      <w:r>
        <w:rPr>
          <w:lang w:val="sr-Latn-CS"/>
        </w:rPr>
        <w:t>Prikazuje se poruka o greški na formi za unos podataka o publikaciji.</w:t>
      </w:r>
    </w:p>
    <w:p w:rsidRPr="007E0B43" w:rsidR="007E0B43" w:rsidP="002C12A7" w:rsidRDefault="007E0B43" w14:paraId="598F9A2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D77D96" w14:paraId="751A09E8" w14:textId="77777777">
      <w:pPr>
        <w:pStyle w:val="BodyText"/>
        <w:rPr>
          <w:lang w:val="sr-Latn-CS"/>
        </w:rPr>
      </w:pPr>
      <w:r>
        <w:rPr>
          <w:lang w:val="sr-Latn-CS"/>
        </w:rPr>
        <w:t>Nova publikacija je dodata.</w:t>
      </w:r>
    </w:p>
    <w:p w:rsidRPr="007E0B43" w:rsidR="007E0B43" w:rsidP="002C12A7" w:rsidRDefault="007E0B43" w14:paraId="02FB0285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729C57E5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6C2F57" w:rsidP="006C2F57" w:rsidRDefault="006C2F57" w14:paraId="72E4D324" w14:textId="77777777">
      <w:pPr>
        <w:pStyle w:val="Heading2"/>
        <w:rPr>
          <w:lang w:val="sr-Latn-CS"/>
        </w:rPr>
      </w:pPr>
      <w:bookmarkStart w:name="_Toc163018909" w:id="18"/>
      <w:r w:rsidRPr="570FF122" w:rsidR="570FF122">
        <w:rPr>
          <w:lang w:val="sr-Latn-CS"/>
        </w:rPr>
        <w:t>Brisanje postojeće publikacije</w:t>
      </w:r>
      <w:bookmarkEnd w:id="18"/>
    </w:p>
    <w:p w:rsidRPr="007E0B43" w:rsidR="006C2F57" w:rsidP="006C2F57" w:rsidRDefault="006C2F57" w14:paraId="4F85130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P="006C2F57" w:rsidRDefault="006C2F57" w14:paraId="3F37AC44" w14:textId="77777777">
      <w:pPr>
        <w:pStyle w:val="BodyText"/>
        <w:rPr>
          <w:lang w:val="sr-Latn-CS"/>
        </w:rPr>
      </w:pPr>
      <w:r>
        <w:rPr>
          <w:lang w:val="sr-Latn-CS"/>
        </w:rPr>
        <w:t>Biranje postojeće publikacije od strane člana laboratorije koji je tu publikaciju uneo, šefa laboratorije ili administratora.</w:t>
      </w:r>
    </w:p>
    <w:p w:rsidRPr="007E0B43" w:rsidR="006C2F57" w:rsidP="006C2F57" w:rsidRDefault="006C2F57" w14:paraId="55D8736F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2F57" w:rsidP="006C2F57" w:rsidRDefault="006C2F57" w14:paraId="6BD15525" w14:textId="77777777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Pr="007E0B43" w:rsidR="006C2F57" w:rsidP="006C2F57" w:rsidRDefault="006C2F57" w14:paraId="58BC54E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P="006C2F57" w:rsidRDefault="006C2F57" w14:paraId="4C1190C2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6C2F57" w:rsidP="006C2F57" w:rsidRDefault="006C2F57" w14:paraId="58EB4BD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P="004526F1" w:rsidRDefault="006C2F57" w14:paraId="55C8C653" w14:textId="7777777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 w:rsidR="006C2F57" w:rsidP="006C2F57" w:rsidRDefault="006C2F57" w14:paraId="126D54D8" w14:textId="7777777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:rsidR="006C2F57" w:rsidP="004526F1" w:rsidRDefault="006C2F57" w14:paraId="075C8B29" w14:textId="7777777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526F1">
        <w:rPr>
          <w:lang w:val="sr-Latn-CS"/>
        </w:rPr>
        <w:t>brisanje određene publikacije</w:t>
      </w:r>
      <w:r>
        <w:rPr>
          <w:lang w:val="sr-Latn-CS"/>
        </w:rPr>
        <w:t>.</w:t>
      </w:r>
    </w:p>
    <w:p w:rsidR="006C2F57" w:rsidP="004526F1" w:rsidRDefault="006C2F57" w14:paraId="04534936" w14:textId="7777777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526F1">
        <w:rPr>
          <w:lang w:val="sr-Latn-CS"/>
        </w:rPr>
        <w:t>poruka za potvrdu brisanja publikacije</w:t>
      </w:r>
      <w:r>
        <w:rPr>
          <w:lang w:val="sr-Latn-CS"/>
        </w:rPr>
        <w:t>.</w:t>
      </w:r>
    </w:p>
    <w:p w:rsidR="006C2F57" w:rsidP="004526F1" w:rsidRDefault="004526F1" w14:paraId="0A2C61A1" w14:textId="7777777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zadatu publikaciju</w:t>
      </w:r>
      <w:r w:rsidR="006C2F57">
        <w:rPr>
          <w:lang w:val="sr-Latn-CS"/>
        </w:rPr>
        <w:t>.</w:t>
      </w:r>
    </w:p>
    <w:p w:rsidR="006C2F57" w:rsidP="004526F1" w:rsidRDefault="006C2F57" w14:paraId="63AA1C20" w14:textId="77777777">
      <w:pPr>
        <w:pStyle w:val="BodyText"/>
        <w:numPr>
          <w:ilvl w:val="0"/>
          <w:numId w:val="21"/>
        </w:numPr>
        <w:rPr>
          <w:lang w:val="sr-Latn-CS"/>
        </w:rPr>
      </w:pPr>
      <w:r>
        <w:t>Vr</w:t>
      </w:r>
      <w:r>
        <w:rPr>
          <w:lang w:val="sr-Latn-CS"/>
        </w:rPr>
        <w:t xml:space="preserve">ši se </w:t>
      </w:r>
      <w:r w:rsidR="004526F1">
        <w:rPr>
          <w:lang w:val="sr-Latn-CS"/>
        </w:rPr>
        <w:t>brisanje podataka o publikaciji u bazi podataka</w:t>
      </w:r>
      <w:r>
        <w:rPr>
          <w:lang w:val="sr-Latn-CS"/>
        </w:rPr>
        <w:t>.</w:t>
      </w:r>
    </w:p>
    <w:p w:rsidR="006C2F57" w:rsidP="006C2F57" w:rsidRDefault="006C2F57" w14:paraId="1005F223" w14:textId="7777777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:rsidRPr="007E0B43" w:rsidR="006C2F57" w:rsidP="006C2F57" w:rsidRDefault="006C2F57" w14:paraId="4F26DB8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Pr="005B4961" w:rsidR="006C2F57" w:rsidP="006C2F57" w:rsidRDefault="004526F1" w14:paraId="20C036A4" w14:textId="77777777">
      <w:pPr>
        <w:pStyle w:val="BodyText"/>
        <w:rPr>
          <w:lang w:val="sr-Latn-CS"/>
        </w:rPr>
      </w:pPr>
      <w:r>
        <w:t>Nema</w:t>
      </w:r>
      <w:r w:rsidRPr="007A6D2B">
        <w:rPr>
          <w:lang w:val="sr-Latn-CS"/>
        </w:rPr>
        <w:t>.</w:t>
      </w:r>
    </w:p>
    <w:p w:rsidRPr="007E0B43" w:rsidR="006C2F57" w:rsidP="006C2F57" w:rsidRDefault="006C2F57" w14:paraId="08FCE35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P="004526F1" w:rsidRDefault="004526F1" w14:paraId="68A9FEBB" w14:textId="77777777">
      <w:pPr>
        <w:pStyle w:val="BodyText"/>
        <w:rPr>
          <w:lang w:val="sr-Latn-CS"/>
        </w:rPr>
      </w:pPr>
      <w:r>
        <w:rPr>
          <w:lang w:val="sr-Latn-CS"/>
        </w:rPr>
        <w:t>Izabrana publikacija je obrisana</w:t>
      </w:r>
      <w:r w:rsidR="006C2F57">
        <w:rPr>
          <w:lang w:val="sr-Latn-CS"/>
        </w:rPr>
        <w:t>.</w:t>
      </w:r>
    </w:p>
    <w:p w:rsidRPr="007E0B43" w:rsidR="006C2F57" w:rsidP="006C2F57" w:rsidRDefault="006C2F57" w14:paraId="5C9E376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6C2F57" w:rsidP="006C2F57" w:rsidRDefault="006C2F57" w14:paraId="3CBF7036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786068" w:rsidRDefault="003D60F1" w14:paraId="174097A5" w14:textId="77777777">
      <w:pPr>
        <w:pStyle w:val="Heading2"/>
        <w:rPr>
          <w:lang w:val="sr-Latn-CS"/>
        </w:rPr>
      </w:pPr>
      <w:bookmarkStart w:name="_Toc163018910" w:id="19"/>
      <w:r w:rsidRPr="570FF122" w:rsidR="570FF122">
        <w:rPr>
          <w:lang w:val="sr-Latn-CS"/>
        </w:rPr>
        <w:t>Ažuriranje osnovnih podataka o laboratoriji</w:t>
      </w:r>
      <w:bookmarkEnd w:id="19"/>
    </w:p>
    <w:p w:rsidRPr="007E0B43" w:rsidR="007E0B43" w:rsidP="007E0B43" w:rsidRDefault="007E0B43" w14:paraId="2406481F" w14:textId="77777777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5C333A" w:rsidRDefault="005C333A" w14:paraId="20098310" w14:textId="77777777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:rsidRPr="007E0B43" w:rsidR="007E0B43" w:rsidP="002C12A7" w:rsidRDefault="007E0B43" w14:paraId="27F5C05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C4972" w:rsidRDefault="007E0B43" w14:paraId="19DFFCE2" w14:textId="77777777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Pr="007E0B43" w:rsidR="007E0B43" w:rsidP="002C12A7" w:rsidRDefault="007E0B43" w14:paraId="40F51D9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082A7C" w14:paraId="167C8871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7E0B43" w:rsidP="002C12A7" w:rsidRDefault="007E0B43" w14:paraId="428B0A1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Pr="009D5ECD" w:rsidR="00A87065" w:rsidP="00A87065" w:rsidRDefault="00A87065" w14:paraId="6B0E6F7D" w14:textId="77777777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početne stranice</w:t>
      </w:r>
      <w:r w:rsidRPr="009D5ECD">
        <w:rPr>
          <w:lang w:val="sr-Latn-CS"/>
        </w:rPr>
        <w:t>.</w:t>
      </w:r>
    </w:p>
    <w:p w:rsidRPr="009D5ECD" w:rsidR="00A87065" w:rsidP="00A87065" w:rsidRDefault="00A87065" w14:paraId="23D80087" w14:textId="77777777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laboratoriji</w:t>
      </w:r>
      <w:r w:rsidRPr="009D5ECD">
        <w:rPr>
          <w:lang w:val="sr-Latn-CS"/>
        </w:rPr>
        <w:t>.</w:t>
      </w:r>
    </w:p>
    <w:p w:rsidRPr="009D5ECD" w:rsidR="00A87065" w:rsidP="00A87065" w:rsidRDefault="00A87065" w14:paraId="30990719" w14:textId="77777777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:rsidRPr="009D5ECD" w:rsidR="00A87065" w:rsidP="00A87065" w:rsidRDefault="00A87065" w14:paraId="79B20B91" w14:textId="77777777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HTML editor sa tekućim podacima o laboratoriji</w:t>
      </w:r>
      <w:r w:rsidRPr="009D5ECD">
        <w:rPr>
          <w:lang w:val="sr-Latn-CS"/>
        </w:rPr>
        <w:t>.</w:t>
      </w:r>
    </w:p>
    <w:p w:rsidRPr="009D5ECD" w:rsidR="00A87065" w:rsidP="00A87065" w:rsidRDefault="00A87065" w14:paraId="3E72B070" w14:textId="77777777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</w:t>
      </w:r>
      <w:r>
        <w:rPr>
          <w:lang w:val="sr-Latn-CS"/>
        </w:rPr>
        <w:t>koristeći HTML editor</w:t>
      </w:r>
      <w:r w:rsidRPr="009D5ECD">
        <w:rPr>
          <w:lang w:val="sr-Latn-CS"/>
        </w:rPr>
        <w:t xml:space="preserve">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Pr="009D5ECD" w:rsidR="00A87065" w:rsidP="00A87065" w:rsidRDefault="00A87065" w14:paraId="50E78EC8" w14:textId="77777777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P="00A87065" w:rsidRDefault="00A87065" w14:paraId="5E5D5D2E" w14:textId="77777777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:rsidRPr="007E0B43" w:rsidR="007E0B43" w:rsidP="002C12A7" w:rsidRDefault="007E0B43" w14:paraId="3ECC955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7E0B43" w:rsidRDefault="00082A7C" w14:paraId="4989E619" w14:textId="7777777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Pr="007E0B43" w:rsidR="007E0B43" w:rsidP="002C12A7" w:rsidRDefault="007E0B43" w14:paraId="4A4D2F7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082A7C" w14:paraId="0E22AEAB" w14:textId="77777777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:rsidRPr="007E0B43" w:rsidR="007E0B43" w:rsidP="002C12A7" w:rsidRDefault="007E0B43" w14:paraId="63937FB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2C971554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786068" w:rsidRDefault="003D60F1" w14:paraId="3B19F170" w14:textId="77777777">
      <w:pPr>
        <w:pStyle w:val="Heading2"/>
        <w:rPr>
          <w:lang w:val="sr-Latn-CS"/>
        </w:rPr>
      </w:pPr>
      <w:bookmarkStart w:name="_Toc163018911" w:id="20"/>
      <w:r w:rsidRPr="570FF122" w:rsidR="570FF122">
        <w:rPr>
          <w:lang w:val="sr-Latn-CS"/>
        </w:rPr>
        <w:t>Kreiranje novog člana</w:t>
      </w:r>
      <w:bookmarkEnd w:id="20"/>
    </w:p>
    <w:p w:rsidRPr="007E0B43" w:rsidR="007E0B43" w:rsidP="002C12A7" w:rsidRDefault="007E0B43" w14:paraId="6D5018D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080F92" w14:paraId="34D526E7" w14:textId="77777777">
      <w:pPr>
        <w:pStyle w:val="BodyText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 w:rsidRPr="007E0B43" w:rsidR="007E0B43" w:rsidP="002C12A7" w:rsidRDefault="007E0B43" w14:paraId="7042341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C4972" w:rsidRDefault="007E0B43" w14:paraId="36D493AC" w14:textId="77777777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Pr="007E0B43" w:rsidR="007E0B43" w:rsidP="002C12A7" w:rsidRDefault="007E0B43" w14:paraId="1431EE2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080F92" w14:paraId="5A89F847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7E0B43" w:rsidP="002C12A7" w:rsidRDefault="007E0B43" w14:paraId="7A0698C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P="00080F92" w:rsidRDefault="00080F92" w14:paraId="6A1FF417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080F92" w:rsidP="00080F92" w:rsidRDefault="00080F92" w14:paraId="66E4027A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080F92" w:rsidP="00080F92" w:rsidRDefault="00080F92" w14:paraId="543FE048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 w:rsidR="00080F92" w:rsidP="00080F92" w:rsidRDefault="00080F92" w14:paraId="318BFB74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:rsidR="00080F92" w:rsidP="00080F92" w:rsidRDefault="00080F92" w14:paraId="623A6E0D" w14:textId="77777777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 w:rsidRPr="00080F92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Pr="009D5ECD" w:rsidR="00080F92" w:rsidP="00562041" w:rsidRDefault="00080F92" w14:paraId="769CCB8D" w14:textId="77777777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korisničko ime</w:t>
      </w:r>
      <w:r w:rsidR="00562041">
        <w:rPr>
          <w:lang w:val="sr-Latn-CS"/>
        </w:rPr>
        <w:t xml:space="preserve"> </w:t>
      </w:r>
      <w:r w:rsidR="006D2FE2">
        <w:rPr>
          <w:lang w:val="sr-Latn-CS"/>
        </w:rPr>
        <w:t>i/</w:t>
      </w:r>
      <w:r w:rsidR="00562041">
        <w:rPr>
          <w:lang w:val="sr-Latn-CS"/>
        </w:rPr>
        <w:t xml:space="preserve">ili lozinka nisu </w:t>
      </w:r>
      <w:r>
        <w:rPr>
          <w:lang w:val="sr-Latn-CS"/>
        </w:rPr>
        <w:t>validn</w:t>
      </w:r>
      <w:r w:rsidR="00562041">
        <w:rPr>
          <w:lang w:val="sr-Latn-CS"/>
        </w:rPr>
        <w:t>i</w:t>
      </w:r>
      <w:r w:rsidRPr="009D5ECD">
        <w:rPr>
          <w:lang w:val="sr-Latn-CS"/>
        </w:rPr>
        <w:t>].</w:t>
      </w:r>
    </w:p>
    <w:p w:rsidRPr="009D5ECD" w:rsidR="00080F92" w:rsidP="00080F92" w:rsidRDefault="00080F92" w14:paraId="7839D076" w14:textId="77777777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080F92" w:rsidP="00080F92" w:rsidRDefault="00080F92" w14:paraId="5CFF42F7" w14:textId="77777777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spiskom korisnika</w:t>
      </w:r>
      <w:r w:rsidRPr="009D5ECD">
        <w:rPr>
          <w:lang w:val="sr-Latn-CS"/>
        </w:rPr>
        <w:t>.</w:t>
      </w:r>
    </w:p>
    <w:p w:rsidRPr="007E0B43" w:rsidR="007E0B43" w:rsidP="002C12A7" w:rsidRDefault="007E0B43" w14:paraId="47B8E090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Pr="00562041" w:rsidR="007E0B43" w:rsidP="006D2FE2" w:rsidRDefault="00562041" w14:paraId="1A8BBE32" w14:textId="77777777">
      <w:pPr>
        <w:pStyle w:val="BodyText"/>
        <w:rPr>
          <w:lang w:val="sr-Latn-CS"/>
        </w:rPr>
      </w:pPr>
      <w:r w:rsidRPr="007A6D2B">
        <w:rPr>
          <w:lang w:val="sr-Latn-CS"/>
        </w:rPr>
        <w:t>[</w:t>
      </w:r>
      <w:r w:rsidRPr="006D2FE2">
        <w:rPr>
          <w:i/>
          <w:iCs/>
        </w:rPr>
        <w:t>Korisni</w:t>
      </w:r>
      <w:r w:rsidRPr="006D2FE2">
        <w:rPr>
          <w:i/>
          <w:iCs/>
          <w:lang w:val="sr-Latn-CS"/>
        </w:rPr>
        <w:t xml:space="preserve">čko ime </w:t>
      </w:r>
      <w:r w:rsidR="006D2FE2">
        <w:rPr>
          <w:i/>
          <w:iCs/>
          <w:lang w:val="sr-Latn-CS"/>
        </w:rPr>
        <w:t>i/ili lozinka nisu validni</w:t>
      </w:r>
      <w:r w:rsidRPr="007A6D2B">
        <w:rPr>
          <w:lang w:val="sr-Latn-CS"/>
        </w:rP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:rsidRPr="007E0B43" w:rsidR="007E0B43" w:rsidP="002C12A7" w:rsidRDefault="007E0B43" w14:paraId="7E0C3B6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562041" w14:paraId="364F19C9" w14:textId="77777777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:rsidRPr="007E0B43" w:rsidR="007E0B43" w:rsidP="002C12A7" w:rsidRDefault="007E0B43" w14:paraId="139CFF2D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08F61BF2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786068" w:rsidRDefault="003D60F1" w14:paraId="649AC809" w14:textId="77777777">
      <w:pPr>
        <w:pStyle w:val="Heading2"/>
        <w:rPr>
          <w:lang w:val="sr-Latn-CS"/>
        </w:rPr>
      </w:pPr>
      <w:bookmarkStart w:name="_Toc163018912" w:id="21"/>
      <w:r w:rsidRPr="570FF122" w:rsidR="570FF122">
        <w:rPr>
          <w:lang w:val="sr-Latn-CS"/>
        </w:rPr>
        <w:t>Brisanje postojećeg člana</w:t>
      </w:r>
      <w:bookmarkEnd w:id="21"/>
    </w:p>
    <w:p w:rsidRPr="007E0B43" w:rsidR="007E0B43" w:rsidP="002C12A7" w:rsidRDefault="007E0B43" w14:paraId="20F8F92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D14007" w14:paraId="0A7B3EFD" w14:textId="77777777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:rsidRPr="007E0B43" w:rsidR="007E0B43" w:rsidP="002C12A7" w:rsidRDefault="007E0B43" w14:paraId="352C200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C4972" w:rsidRDefault="007E0B43" w14:paraId="78D50474" w14:textId="77777777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Pr="007E0B43" w:rsidR="007E0B43" w:rsidP="002C12A7" w:rsidRDefault="007E0B43" w14:paraId="1F18CF87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90327F" w14:paraId="15DE2B6A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7E0B43" w:rsidP="002C12A7" w:rsidRDefault="007E0B43" w14:paraId="07342BE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5E1391" w:rsidRDefault="005E1391" w14:paraId="7785A8DD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5E1391" w:rsidP="005E1391" w:rsidRDefault="005E1391" w14:paraId="5DAC25F6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5E1391" w:rsidP="005E1391" w:rsidRDefault="005E1391" w14:paraId="30393BFD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</w:t>
      </w:r>
      <w:r w:rsidR="00792D6C">
        <w:rPr>
          <w:lang w:val="sr-Latn-CS"/>
        </w:rPr>
        <w:t xml:space="preserve"> bivših članova</w:t>
      </w:r>
      <w:r>
        <w:rPr>
          <w:lang w:val="sr-Latn-CS"/>
        </w:rPr>
        <w:t>.</w:t>
      </w:r>
    </w:p>
    <w:p w:rsidR="005E1391" w:rsidP="005E1391" w:rsidRDefault="005E1391" w14:paraId="1EBF28C9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5E1391" w:rsidP="005E1391" w:rsidRDefault="005E1391" w14:paraId="268C72A0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:rsidR="005E1391" w:rsidP="005E1391" w:rsidRDefault="005E1391" w14:paraId="7516222A" w14:textId="77777777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Pr="007E0B43" w:rsidR="007E0B43" w:rsidP="002C12A7" w:rsidRDefault="007E0B43" w14:paraId="6D298E6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P="007E0B43" w:rsidRDefault="0090327F" w14:paraId="6E481972" w14:textId="77777777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Pr="007E0B43" w:rsidR="007E0B43" w:rsidP="002C12A7" w:rsidRDefault="007E0B43" w14:paraId="5F050E2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5E1391" w:rsidRDefault="005E1391" w14:paraId="5FFC724A" w14:textId="77777777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</w:t>
      </w:r>
      <w:r w:rsidR="0090327F">
        <w:rPr>
          <w:lang w:val="sr-Latn-CS"/>
        </w:rPr>
        <w:t>lan</w:t>
      </w:r>
      <w:r>
        <w:rPr>
          <w:lang w:val="sr-Latn-CS"/>
        </w:rPr>
        <w:t>a</w:t>
      </w:r>
      <w:r w:rsidR="0090327F">
        <w:rPr>
          <w:lang w:val="sr-Latn-CS"/>
        </w:rPr>
        <w:t xml:space="preserve"> laboratorije </w:t>
      </w:r>
      <w:r>
        <w:rPr>
          <w:lang w:val="sr-Latn-CS"/>
        </w:rPr>
        <w:t>su obrisani</w:t>
      </w:r>
      <w:r w:rsidR="0090327F">
        <w:rPr>
          <w:lang w:val="sr-Latn-CS"/>
        </w:rPr>
        <w:t>.</w:t>
      </w:r>
    </w:p>
    <w:p w:rsidRPr="007E0B43" w:rsidR="007E0B43" w:rsidP="002C12A7" w:rsidRDefault="007E0B43" w14:paraId="72B95A5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P="007E0B43" w:rsidRDefault="007E0B43" w14:paraId="4BCBDD86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786068" w:rsidRDefault="003D60F1" w14:paraId="66FE4BBF" w14:textId="77777777">
      <w:pPr>
        <w:pStyle w:val="Heading2"/>
        <w:rPr>
          <w:lang w:val="sr-Latn-CS"/>
        </w:rPr>
      </w:pPr>
      <w:bookmarkStart w:name="_Toc163018913" w:id="22"/>
      <w:r w:rsidRPr="570FF122" w:rsidR="570FF122">
        <w:rPr>
          <w:lang w:val="sr-Latn-CS"/>
        </w:rPr>
        <w:t>Arhiviranje postojećeg člana</w:t>
      </w:r>
      <w:bookmarkEnd w:id="22"/>
    </w:p>
    <w:p w:rsidRPr="007E0B43" w:rsidR="00225B05" w:rsidP="002C12A7" w:rsidRDefault="00225B05" w14:paraId="44ACD81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P="00225B05" w:rsidRDefault="00225B05" w14:paraId="35EA03C8" w14:textId="77777777">
      <w:pPr>
        <w:pStyle w:val="BodyText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 w:rsidRPr="007E0B43" w:rsidR="00225B05" w:rsidP="002C12A7" w:rsidRDefault="00225B05" w14:paraId="6D9FCFF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P="00225B05" w:rsidRDefault="00225B05" w14:paraId="26F94AE9" w14:textId="77777777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Pr="007E0B43" w:rsidR="00225B05" w:rsidP="002C12A7" w:rsidRDefault="00225B05" w14:paraId="44BB97F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P="00225B05" w:rsidRDefault="00225B05" w14:paraId="6BC10DCE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225B05" w:rsidP="002C12A7" w:rsidRDefault="00225B05" w14:paraId="683B917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P="00225B05" w:rsidRDefault="00225B05" w14:paraId="504794C2" w14:textId="77777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225B05" w:rsidP="00225B05" w:rsidRDefault="00225B05" w14:paraId="6522C837" w14:textId="77777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225B05" w:rsidP="00AD0F0E" w:rsidRDefault="00225B05" w14:paraId="0267DBD9" w14:textId="77777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arhiviranje određenog člana sa spiska</w:t>
      </w:r>
      <w:r w:rsidR="00AD0F0E">
        <w:rPr>
          <w:lang w:val="sr-Latn-CS"/>
        </w:rPr>
        <w:t xml:space="preserve"> aktivnih članova</w:t>
      </w:r>
      <w:r>
        <w:rPr>
          <w:lang w:val="sr-Latn-CS"/>
        </w:rPr>
        <w:t>.</w:t>
      </w:r>
    </w:p>
    <w:p w:rsidR="00225B05" w:rsidP="00AD0F0E" w:rsidRDefault="00225B05" w14:paraId="6569BC97" w14:textId="77777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poruka kojom se zahteva potvrda </w:t>
      </w:r>
      <w:r w:rsidR="00AD0F0E">
        <w:rPr>
          <w:lang w:val="sr-Latn-CS"/>
        </w:rPr>
        <w:t>arhiviranja</w:t>
      </w:r>
      <w:r>
        <w:rPr>
          <w:lang w:val="sr-Latn-CS"/>
        </w:rPr>
        <w:t>.</w:t>
      </w:r>
    </w:p>
    <w:p w:rsidR="00225B05" w:rsidP="00AD0F0E" w:rsidRDefault="00225B05" w14:paraId="2474E5DE" w14:textId="77777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potvrđuje da želi da </w:t>
      </w:r>
      <w:r w:rsidR="00AD0F0E">
        <w:rPr>
          <w:lang w:val="sr-Latn-CS"/>
        </w:rPr>
        <w:t>arhivira</w:t>
      </w:r>
      <w:r>
        <w:rPr>
          <w:lang w:val="sr-Latn-CS"/>
        </w:rPr>
        <w:t xml:space="preserve"> odgovarajućeg člana.</w:t>
      </w:r>
    </w:p>
    <w:p w:rsidR="00225B05" w:rsidP="00225B05" w:rsidRDefault="00225B05" w14:paraId="33A34D8A" w14:textId="77777777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Pr="007E0B43" w:rsidR="00225B05" w:rsidP="002C12A7" w:rsidRDefault="00225B05" w14:paraId="1AE28372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25B05" w:rsidP="00225B05" w:rsidRDefault="00225B05" w14:paraId="7ED97DDC" w14:textId="77777777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Pr="007E0B43" w:rsidR="00225B05" w:rsidP="002C12A7" w:rsidRDefault="00225B05" w14:paraId="78BE4BC4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P="00473B3E" w:rsidRDefault="00AD0F0E" w14:paraId="376D9F4E" w14:textId="77777777">
      <w:pPr>
        <w:pStyle w:val="BodyText"/>
        <w:rPr>
          <w:lang w:val="sr-Latn-CS"/>
        </w:rPr>
      </w:pPr>
      <w:r>
        <w:rPr>
          <w:lang w:val="sr-Latn-CS"/>
        </w:rPr>
        <w:t>Izabrani aktivni član je preveden u grupu bivših članova laboratorije</w:t>
      </w:r>
      <w:r w:rsidR="00225B05">
        <w:rPr>
          <w:lang w:val="sr-Latn-CS"/>
        </w:rPr>
        <w:t>.</w:t>
      </w:r>
    </w:p>
    <w:p w:rsidRPr="007E0B43" w:rsidR="00225B05" w:rsidP="002C12A7" w:rsidRDefault="00225B05" w14:paraId="03854BF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225B05" w:rsidP="00225B05" w:rsidRDefault="00225B05" w14:paraId="2BC08B17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AB730D" w:rsidRDefault="00AB730D" w14:paraId="14A4BFF5" w14:textId="77777777">
      <w:pPr>
        <w:pStyle w:val="Heading2"/>
        <w:rPr>
          <w:lang w:val="sr-Latn-CS"/>
        </w:rPr>
      </w:pPr>
      <w:bookmarkStart w:name="_Toc163018914" w:id="23"/>
      <w:r w:rsidRPr="570FF122" w:rsidR="570FF122">
        <w:rPr>
          <w:lang w:val="sr-Latn-CS"/>
        </w:rPr>
        <w:t>Kreiranje projekta i postavljanje vođe</w:t>
      </w:r>
      <w:bookmarkEnd w:id="23"/>
    </w:p>
    <w:p w:rsidRPr="007E0B43" w:rsidR="00705464" w:rsidP="002C12A7" w:rsidRDefault="00705464" w14:paraId="0F64E23D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P="00264EC4" w:rsidRDefault="00264EC4" w14:paraId="2C47F589" w14:textId="77777777">
      <w:pPr>
        <w:pStyle w:val="BodyText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</w:t>
      </w:r>
      <w:r w:rsidR="00705464">
        <w:rPr>
          <w:lang w:val="sr-Latn-CS"/>
        </w:rPr>
        <w:t>.</w:t>
      </w:r>
    </w:p>
    <w:p w:rsidRPr="007E0B43" w:rsidR="00705464" w:rsidP="002C12A7" w:rsidRDefault="00705464" w14:paraId="5FA34529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P="00705464" w:rsidRDefault="00705464" w14:paraId="15A11F2C" w14:textId="77777777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Pr="007E0B43" w:rsidR="00705464" w:rsidP="002C12A7" w:rsidRDefault="00705464" w14:paraId="61359653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P="00705464" w:rsidRDefault="00705464" w14:paraId="5FD4E8F5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705464" w:rsidP="002C12A7" w:rsidRDefault="00705464" w14:paraId="05F9F40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P="00264EC4" w:rsidRDefault="00705464" w14:paraId="61141932" w14:textId="77777777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 w:rsidR="00264EC4">
        <w:rPr>
          <w:lang w:val="sr-Latn-CS"/>
        </w:rPr>
        <w:t>projekata</w:t>
      </w:r>
      <w:r>
        <w:rPr>
          <w:lang w:val="sr-Latn-CS"/>
        </w:rPr>
        <w:t>.</w:t>
      </w:r>
    </w:p>
    <w:p w:rsidR="00705464" w:rsidP="00264EC4" w:rsidRDefault="00705464" w14:paraId="5B176CC7" w14:textId="77777777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64EC4">
        <w:rPr>
          <w:lang w:val="sr-Latn-CS"/>
        </w:rPr>
        <w:t>spiskom projekata</w:t>
      </w:r>
      <w:r>
        <w:rPr>
          <w:lang w:val="sr-Latn-CS"/>
        </w:rPr>
        <w:t>.</w:t>
      </w:r>
    </w:p>
    <w:p w:rsidR="00705464" w:rsidP="00264EC4" w:rsidRDefault="00705464" w14:paraId="2CB4F16D" w14:textId="77777777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264EC4">
        <w:rPr>
          <w:lang w:val="sr-Latn-CS"/>
        </w:rPr>
        <w:t>dodavanje novog projekta</w:t>
      </w:r>
      <w:r>
        <w:rPr>
          <w:lang w:val="sr-Latn-CS"/>
        </w:rPr>
        <w:t>.</w:t>
      </w:r>
    </w:p>
    <w:p w:rsidR="00705464" w:rsidP="003820FD" w:rsidRDefault="00705464" w14:paraId="349EA1FD" w14:textId="77777777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64EC4">
        <w:rPr>
          <w:lang w:val="sr-Latn-CS"/>
        </w:rPr>
        <w:t xml:space="preserve">forma </w:t>
      </w:r>
      <w:r w:rsidR="003820FD">
        <w:rPr>
          <w:lang w:val="sr-Latn-CS"/>
        </w:rPr>
        <w:t>za kreiranje novog projekta</w:t>
      </w:r>
      <w:r>
        <w:rPr>
          <w:lang w:val="sr-Latn-CS"/>
        </w:rPr>
        <w:t>.</w:t>
      </w:r>
    </w:p>
    <w:p w:rsidR="00705464" w:rsidP="00264EC4" w:rsidRDefault="00705464" w14:paraId="44B93403" w14:textId="77777777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64EC4">
        <w:rPr>
          <w:lang w:val="sr-Latn-CS"/>
        </w:rPr>
        <w:t xml:space="preserve">unosi naziv i bira vođu projekta a nakon toga aktivira komandu </w:t>
      </w:r>
      <w:r w:rsidRPr="00264EC4" w:rsidR="00264EC4">
        <w:rPr>
          <w:i/>
          <w:iCs/>
          <w:lang w:val="sr-Latn-CS"/>
        </w:rPr>
        <w:t>Dodaj</w:t>
      </w:r>
      <w:r w:rsidR="00264EC4">
        <w:rPr>
          <w:lang w:val="sr-Latn-CS"/>
        </w:rPr>
        <w:t>.</w:t>
      </w:r>
    </w:p>
    <w:p w:rsidRPr="009D5ECD" w:rsidR="003820FD" w:rsidP="006D2FE2" w:rsidRDefault="003820FD" w14:paraId="100D2D69" w14:textId="77777777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Vrši se provera podataka [izuzetak: </w:t>
      </w:r>
      <w:r w:rsidR="006D2FE2">
        <w:rPr>
          <w:lang w:val="sr-Latn-CS"/>
        </w:rPr>
        <w:t>naziv projekta nije validan i/ili vođa projekta nije izabran</w:t>
      </w:r>
      <w:r w:rsidRPr="009D5ECD">
        <w:rPr>
          <w:lang w:val="sr-Latn-CS"/>
        </w:rPr>
        <w:t>].</w:t>
      </w:r>
    </w:p>
    <w:p w:rsidR="00264EC4" w:rsidP="003820FD" w:rsidRDefault="003820FD" w14:paraId="6493D236" w14:textId="77777777">
      <w:pPr>
        <w:pStyle w:val="BodyText"/>
        <w:numPr>
          <w:ilvl w:val="0"/>
          <w:numId w:val="17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05464" w:rsidP="00264EC4" w:rsidRDefault="00705464" w14:paraId="15F43CE2" w14:textId="77777777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 w:rsidR="00264EC4">
        <w:rPr>
          <w:lang w:val="sr-Latn-CS"/>
        </w:rPr>
        <w:t>projekata</w:t>
      </w:r>
      <w:r>
        <w:rPr>
          <w:lang w:val="sr-Latn-CS"/>
        </w:rPr>
        <w:t>.</w:t>
      </w:r>
    </w:p>
    <w:p w:rsidRPr="007E0B43" w:rsidR="00705464" w:rsidP="002C12A7" w:rsidRDefault="00705464" w14:paraId="55D066B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Pr="007A6D2B" w:rsidR="00705464" w:rsidP="006D2FE2" w:rsidRDefault="003820FD" w14:paraId="370178A9" w14:textId="77777777">
      <w:pPr>
        <w:pStyle w:val="BodyText"/>
        <w:rPr>
          <w:lang w:val="sr-Latn-CS"/>
        </w:rPr>
      </w:pPr>
      <w:r w:rsidRPr="007A6D2B">
        <w:rPr>
          <w:lang w:val="sr-Latn-CS"/>
        </w:rPr>
        <w:t>[</w:t>
      </w:r>
      <w:r w:rsidRPr="006D2FE2" w:rsidR="006D2FE2">
        <w:rPr>
          <w:i/>
          <w:iCs/>
        </w:rPr>
        <w:t>N</w:t>
      </w:r>
      <w:r w:rsidRPr="006D2FE2" w:rsidR="006D2FE2">
        <w:rPr>
          <w:i/>
          <w:iCs/>
          <w:lang w:val="sr-Latn-CS"/>
        </w:rPr>
        <w:t xml:space="preserve">aziv projekta nije validan </w:t>
      </w:r>
      <w:r w:rsidR="006D2FE2">
        <w:rPr>
          <w:i/>
          <w:iCs/>
          <w:lang w:val="sr-Latn-CS"/>
        </w:rPr>
        <w:t>i/</w:t>
      </w:r>
      <w:r w:rsidRPr="006D2FE2" w:rsidR="006D2FE2">
        <w:rPr>
          <w:i/>
          <w:iCs/>
          <w:lang w:val="sr-Latn-CS"/>
        </w:rPr>
        <w:t>ili vođa projekta nije izabran</w:t>
      </w:r>
      <w:r w:rsidRPr="007A6D2B">
        <w:rPr>
          <w:lang w:val="sr-Latn-CS"/>
        </w:rPr>
        <w:t xml:space="preserve">] </w:t>
      </w:r>
      <w:r>
        <w:t>Prikazuje</w:t>
      </w:r>
      <w:r w:rsidRPr="007A6D2B">
        <w:rPr>
          <w:lang w:val="sr-Latn-CS"/>
        </w:rPr>
        <w:t xml:space="preserve"> </w:t>
      </w:r>
      <w:r>
        <w:t>se</w:t>
      </w:r>
      <w:r w:rsidRPr="007A6D2B">
        <w:rPr>
          <w:lang w:val="sr-Latn-CS"/>
        </w:rPr>
        <w:t xml:space="preserve"> </w:t>
      </w:r>
      <w:r>
        <w:t>odgovaraju</w:t>
      </w:r>
      <w:r w:rsidRPr="007A6D2B">
        <w:rPr>
          <w:lang w:val="sr-Latn-CS"/>
        </w:rPr>
        <w:t>ć</w:t>
      </w:r>
      <w:r>
        <w:t>a</w:t>
      </w:r>
      <w:r w:rsidRPr="007A6D2B">
        <w:rPr>
          <w:lang w:val="sr-Latn-CS"/>
        </w:rPr>
        <w:t xml:space="preserve"> </w:t>
      </w:r>
      <w:r>
        <w:t>poruka</w:t>
      </w:r>
      <w:r w:rsidRPr="007A6D2B">
        <w:rPr>
          <w:lang w:val="sr-Latn-CS"/>
        </w:rPr>
        <w:t xml:space="preserve"> </w:t>
      </w:r>
      <w:r>
        <w:t>o</w:t>
      </w:r>
      <w:r w:rsidRPr="007A6D2B">
        <w:rPr>
          <w:lang w:val="sr-Latn-CS"/>
        </w:rPr>
        <w:t xml:space="preserve"> </w:t>
      </w:r>
      <w:r>
        <w:t>gre</w:t>
      </w:r>
      <w:r w:rsidRPr="007A6D2B">
        <w:rPr>
          <w:lang w:val="sr-Latn-CS"/>
        </w:rPr>
        <w:t>š</w:t>
      </w:r>
      <w:r>
        <w:t>ki</w:t>
      </w:r>
      <w:r w:rsidRPr="007A6D2B">
        <w:rPr>
          <w:lang w:val="sr-Latn-CS"/>
        </w:rPr>
        <w:t xml:space="preserve"> </w:t>
      </w:r>
      <w:r>
        <w:t>na</w:t>
      </w:r>
      <w:r w:rsidRPr="007A6D2B">
        <w:rPr>
          <w:lang w:val="sr-Latn-CS"/>
        </w:rPr>
        <w:t xml:space="preserve"> </w:t>
      </w:r>
      <w:r>
        <w:t>formi</w:t>
      </w:r>
      <w:r w:rsidRPr="007A6D2B">
        <w:rPr>
          <w:lang w:val="sr-Latn-CS"/>
        </w:rPr>
        <w:t xml:space="preserve"> </w:t>
      </w:r>
      <w:r>
        <w:t>za</w:t>
      </w:r>
      <w:r w:rsidRPr="007A6D2B">
        <w:rPr>
          <w:lang w:val="sr-Latn-CS"/>
        </w:rPr>
        <w:t xml:space="preserve"> </w:t>
      </w:r>
      <w:r>
        <w:t>kreiranje</w:t>
      </w:r>
      <w:r w:rsidRPr="007A6D2B">
        <w:rPr>
          <w:lang w:val="sr-Latn-CS"/>
        </w:rPr>
        <w:t xml:space="preserve"> </w:t>
      </w:r>
      <w:r>
        <w:t>novog</w:t>
      </w:r>
      <w:r w:rsidRPr="007A6D2B">
        <w:rPr>
          <w:lang w:val="sr-Latn-CS"/>
        </w:rPr>
        <w:t xml:space="preserve"> </w:t>
      </w:r>
      <w:r>
        <w:t>projekta</w:t>
      </w:r>
      <w:r w:rsidRPr="007A6D2B">
        <w:rPr>
          <w:lang w:val="sr-Latn-CS"/>
        </w:rPr>
        <w:t>.</w:t>
      </w:r>
    </w:p>
    <w:p w:rsidRPr="007E0B43" w:rsidR="00705464" w:rsidP="002C12A7" w:rsidRDefault="00705464" w14:paraId="4E7EC0BD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P="003820FD" w:rsidRDefault="003820FD" w14:paraId="6FB4E83A" w14:textId="77777777">
      <w:pPr>
        <w:pStyle w:val="BodyText"/>
        <w:rPr>
          <w:lang w:val="sr-Latn-CS"/>
        </w:rPr>
      </w:pPr>
      <w:r>
        <w:rPr>
          <w:lang w:val="sr-Latn-CS"/>
        </w:rPr>
        <w:t>Kreiran je novi projekat</w:t>
      </w:r>
      <w:r w:rsidR="00705464">
        <w:rPr>
          <w:lang w:val="sr-Latn-CS"/>
        </w:rPr>
        <w:t>.</w:t>
      </w:r>
    </w:p>
    <w:p w:rsidRPr="007E0B43" w:rsidR="00705464" w:rsidP="002C12A7" w:rsidRDefault="00705464" w14:paraId="0A3DE38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05464" w:rsidP="00705464" w:rsidRDefault="00705464" w14:paraId="034F29AF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Pr="003372D3" w:rsidR="00786068" w:rsidP="00CA5E5F" w:rsidRDefault="00AB730D" w14:paraId="0EFEDE6B" w14:textId="77777777">
      <w:pPr>
        <w:pStyle w:val="Heading2"/>
        <w:rPr>
          <w:lang w:val="sr-Latn-CS"/>
        </w:rPr>
      </w:pPr>
      <w:bookmarkStart w:name="_Toc163018915" w:id="24"/>
      <w:r w:rsidRPr="570FF122" w:rsidR="570FF122">
        <w:rPr>
          <w:lang w:val="sr-Latn-CS"/>
        </w:rPr>
        <w:t>Ažuriranje podataka o projek</w:t>
      </w:r>
      <w:r w:rsidRPr="570FF122" w:rsidR="570FF122">
        <w:rPr>
          <w:lang w:val="sr-Latn-CS"/>
        </w:rPr>
        <w:t>tu</w:t>
      </w:r>
      <w:bookmarkEnd w:id="24"/>
    </w:p>
    <w:p w:rsidRPr="007E0B43" w:rsidR="007E0B43" w:rsidP="002C12A7" w:rsidRDefault="007E0B43" w14:paraId="62A7590E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P="007E0B43" w:rsidRDefault="00EE56F0" w14:paraId="4910690B" w14:textId="77777777">
      <w:pPr>
        <w:pStyle w:val="BodyText"/>
        <w:rPr>
          <w:lang w:val="sr-Latn-CS"/>
        </w:rPr>
      </w:pPr>
      <w:r>
        <w:rPr>
          <w:lang w:val="sr-Latn-CS"/>
        </w:rPr>
        <w:t>Izmena podataka o projektu od strane vođe projekta.</w:t>
      </w:r>
    </w:p>
    <w:p w:rsidRPr="007E0B43" w:rsidR="007E0B43" w:rsidP="002C12A7" w:rsidRDefault="007E0B43" w14:paraId="159AA79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P="007E0B43" w:rsidRDefault="007E0B43" w14:paraId="691CD2A0" w14:textId="77777777">
      <w:pPr>
        <w:pStyle w:val="BodyText"/>
        <w:rPr>
          <w:lang w:val="sr-Latn-CS"/>
        </w:rPr>
      </w:pPr>
      <w:r>
        <w:rPr>
          <w:lang w:val="sr-Latn-CS"/>
        </w:rPr>
        <w:t>Vođa projekta, Administrator.</w:t>
      </w:r>
    </w:p>
    <w:p w:rsidRPr="007E0B43" w:rsidR="007E0B43" w:rsidP="002C12A7" w:rsidRDefault="007E0B43" w14:paraId="11C944DB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P="007E0B43" w:rsidRDefault="00EE56F0" w14:paraId="71633B48" w14:textId="7777777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Pr="007E0B43" w:rsidR="007E0B43" w:rsidP="002C12A7" w:rsidRDefault="007E0B43" w14:paraId="06E61C11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P="00234684" w:rsidRDefault="00234684" w14:paraId="44CF62A9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234684" w:rsidP="00234684" w:rsidRDefault="00234684" w14:paraId="6308C6DB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234684" w:rsidP="00234684" w:rsidRDefault="00234684" w14:paraId="62C1BB1D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 w:rsidR="00234684" w:rsidP="00234684" w:rsidRDefault="00234684" w14:paraId="3D343588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:rsidR="00234684" w:rsidP="00234684" w:rsidRDefault="00234684" w14:paraId="16F66EC3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 w:rsidR="00234684" w:rsidP="00234684" w:rsidRDefault="00234684" w14:paraId="0703E5D7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:rsidR="00234684" w:rsidP="00234684" w:rsidRDefault="00234684" w14:paraId="3B952905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 w:rsidRPr="00234684"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Pr="00234684" w:rsidR="00234684" w:rsidP="00234684" w:rsidRDefault="00234684" w14:paraId="64537C55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 w:rsidRPr="007A6D2B">
        <w:rPr>
          <w:lang w:val="sr-Latn-CS"/>
        </w:rPr>
        <w:t>[</w:t>
      </w:r>
      <w:r>
        <w:t>izuzetak</w:t>
      </w:r>
      <w:r w:rsidRPr="007A6D2B">
        <w:rPr>
          <w:lang w:val="sr-Latn-CS"/>
        </w:rPr>
        <w:t xml:space="preserve">: </w:t>
      </w:r>
      <w:r>
        <w:t>podaci</w:t>
      </w:r>
      <w:r w:rsidRPr="007A6D2B">
        <w:rPr>
          <w:lang w:val="sr-Latn-CS"/>
        </w:rPr>
        <w:t xml:space="preserve"> </w:t>
      </w:r>
      <w:r>
        <w:t>o</w:t>
      </w:r>
      <w:r w:rsidRPr="007A6D2B">
        <w:rPr>
          <w:lang w:val="sr-Latn-CS"/>
        </w:rPr>
        <w:t xml:space="preserve"> </w:t>
      </w:r>
      <w:r>
        <w:t>projektu</w:t>
      </w:r>
      <w:r w:rsidRPr="007A6D2B">
        <w:rPr>
          <w:lang w:val="sr-Latn-CS"/>
        </w:rPr>
        <w:t xml:space="preserve"> </w:t>
      </w:r>
      <w:r>
        <w:t>nisu</w:t>
      </w:r>
      <w:r w:rsidRPr="007A6D2B">
        <w:rPr>
          <w:lang w:val="sr-Latn-CS"/>
        </w:rPr>
        <w:t xml:space="preserve"> </w:t>
      </w:r>
      <w:r>
        <w:t>validni</w:t>
      </w:r>
      <w:r w:rsidRPr="007A6D2B">
        <w:rPr>
          <w:lang w:val="sr-Latn-CS"/>
        </w:rPr>
        <w:t>].</w:t>
      </w:r>
    </w:p>
    <w:p w:rsidR="00234684" w:rsidP="00234684" w:rsidRDefault="00234684" w14:paraId="71D5A8B6" w14:textId="77777777">
      <w:pPr>
        <w:pStyle w:val="BodyText"/>
        <w:numPr>
          <w:ilvl w:val="0"/>
          <w:numId w:val="18"/>
        </w:numPr>
        <w:rPr>
          <w:lang w:val="sr-Latn-CS"/>
        </w:rPr>
      </w:pPr>
      <w:r>
        <w:t>Osve</w:t>
      </w:r>
      <w:r>
        <w:rPr>
          <w:lang w:val="sr-Latn-CS"/>
        </w:rPr>
        <w:t>žava se stranica sa podacima o projektu.</w:t>
      </w:r>
    </w:p>
    <w:p w:rsidRPr="007E0B43" w:rsidR="007E0B43" w:rsidP="002C12A7" w:rsidRDefault="007E0B43" w14:paraId="2CB6342C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Pr="007A6D2B" w:rsidR="007E0B43" w:rsidP="007E0B43" w:rsidRDefault="00EE56F0" w14:paraId="64FC3EBE" w14:textId="77777777">
      <w:pPr>
        <w:pStyle w:val="BodyText"/>
        <w:rPr>
          <w:lang w:val="sr-Latn-CS"/>
        </w:rPr>
      </w:pPr>
      <w:r w:rsidRPr="007A6D2B">
        <w:rPr>
          <w:lang w:val="sr-Latn-CS"/>
        </w:rPr>
        <w:t>[</w:t>
      </w:r>
      <w:r w:rsidRPr="00234684">
        <w:rPr>
          <w:i/>
          <w:iCs/>
          <w:lang w:val="sr-Latn-CS"/>
        </w:rPr>
        <w:t>Podaci o projektu nisu validni</w:t>
      </w:r>
      <w:r w:rsidRPr="007A6D2B">
        <w:rPr>
          <w:lang w:val="sr-Latn-CS"/>
        </w:rPr>
        <w:t xml:space="preserve">] </w:t>
      </w:r>
      <w:r>
        <w:t>Prikazuje</w:t>
      </w:r>
      <w:r w:rsidRPr="007A6D2B">
        <w:rPr>
          <w:lang w:val="sr-Latn-CS"/>
        </w:rPr>
        <w:t xml:space="preserve"> </w:t>
      </w:r>
      <w:r>
        <w:t>se</w:t>
      </w:r>
      <w:r w:rsidRPr="007A6D2B">
        <w:rPr>
          <w:lang w:val="sr-Latn-CS"/>
        </w:rPr>
        <w:t xml:space="preserve"> </w:t>
      </w:r>
      <w:r>
        <w:t>poruka</w:t>
      </w:r>
      <w:r w:rsidRPr="007A6D2B">
        <w:rPr>
          <w:lang w:val="sr-Latn-CS"/>
        </w:rPr>
        <w:t xml:space="preserve"> </w:t>
      </w:r>
      <w:r>
        <w:t>o</w:t>
      </w:r>
      <w:r w:rsidRPr="007A6D2B">
        <w:rPr>
          <w:lang w:val="sr-Latn-CS"/>
        </w:rPr>
        <w:t xml:space="preserve"> </w:t>
      </w:r>
      <w:r>
        <w:t>gre</w:t>
      </w:r>
      <w:r w:rsidRPr="007A6D2B">
        <w:rPr>
          <w:lang w:val="sr-Latn-CS"/>
        </w:rPr>
        <w:t>š</w:t>
      </w:r>
      <w:r>
        <w:t>ki</w:t>
      </w:r>
      <w:r w:rsidRPr="007A6D2B">
        <w:rPr>
          <w:lang w:val="sr-Latn-CS"/>
        </w:rPr>
        <w:t xml:space="preserve"> </w:t>
      </w:r>
      <w:r>
        <w:t>na</w:t>
      </w:r>
      <w:r w:rsidRPr="007A6D2B">
        <w:rPr>
          <w:lang w:val="sr-Latn-CS"/>
        </w:rPr>
        <w:t xml:space="preserve"> </w:t>
      </w:r>
      <w:r>
        <w:t>formi</w:t>
      </w:r>
      <w:r w:rsidRPr="007A6D2B">
        <w:rPr>
          <w:lang w:val="sr-Latn-CS"/>
        </w:rPr>
        <w:t xml:space="preserve"> </w:t>
      </w:r>
      <w:r>
        <w:t>za</w:t>
      </w:r>
      <w:r w:rsidRPr="007A6D2B">
        <w:rPr>
          <w:lang w:val="sr-Latn-CS"/>
        </w:rPr>
        <w:t xml:space="preserve"> </w:t>
      </w:r>
      <w:r>
        <w:t>izmenu</w:t>
      </w:r>
      <w:r w:rsidRPr="007A6D2B">
        <w:rPr>
          <w:lang w:val="sr-Latn-CS"/>
        </w:rPr>
        <w:t xml:space="preserve"> </w:t>
      </w:r>
      <w:r>
        <w:t>podataka</w:t>
      </w:r>
      <w:r w:rsidRPr="007A6D2B">
        <w:rPr>
          <w:lang w:val="sr-Latn-CS"/>
        </w:rPr>
        <w:t xml:space="preserve"> </w:t>
      </w:r>
      <w:r>
        <w:t>o</w:t>
      </w:r>
      <w:r w:rsidRPr="007A6D2B">
        <w:rPr>
          <w:lang w:val="sr-Latn-CS"/>
        </w:rPr>
        <w:t xml:space="preserve"> </w:t>
      </w:r>
      <w:r>
        <w:t>projektu</w:t>
      </w:r>
      <w:r w:rsidRPr="007A6D2B">
        <w:rPr>
          <w:lang w:val="sr-Latn-CS"/>
        </w:rPr>
        <w:t>.</w:t>
      </w:r>
    </w:p>
    <w:p w:rsidRPr="007E0B43" w:rsidR="007E0B43" w:rsidP="002C12A7" w:rsidRDefault="007E0B43" w14:paraId="3BFFF928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P="007E0B43" w:rsidRDefault="00EE56F0" w14:paraId="66065037" w14:textId="77777777">
      <w:pPr>
        <w:pStyle w:val="BodyText"/>
        <w:rPr>
          <w:lang w:val="sr-Latn-CS"/>
        </w:rPr>
      </w:pPr>
      <w:r>
        <w:rPr>
          <w:lang w:val="sr-Latn-CS"/>
        </w:rPr>
        <w:t>Podaci o projektu su izmenjeni.</w:t>
      </w:r>
    </w:p>
    <w:p w:rsidRPr="007E0B43" w:rsidR="007E0B43" w:rsidP="002C12A7" w:rsidRDefault="007E0B43" w14:paraId="1B404246" w14:textId="7777777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P="007E0B43" w:rsidRDefault="007E0B43" w14:paraId="0B3B2750" w14:textId="77777777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6E5E1D" w:rsidP="006E5E1D" w:rsidRDefault="006E5E1D" w14:paraId="775FDE28" w14:textId="77777777">
      <w:pPr>
        <w:pStyle w:val="Heading1"/>
        <w:rPr>
          <w:lang w:val="sr-Latn-CS"/>
        </w:rPr>
      </w:pPr>
      <w:bookmarkStart w:name="_Toc163018916" w:id="25"/>
      <w:r>
        <w:rPr>
          <w:lang w:val="sr-Latn-CS"/>
        </w:rPr>
        <w:lastRenderedPageBreak/>
        <w:t>Dodatni zahtevi</w:t>
      </w:r>
      <w:bookmarkEnd w:id="25"/>
    </w:p>
    <w:p w:rsidRPr="003372D3" w:rsidR="00834900" w:rsidP="00834900" w:rsidRDefault="00132780" w14:paraId="33DAAA48" w14:textId="77777777">
      <w:pPr>
        <w:pStyle w:val="Heading2"/>
        <w:rPr>
          <w:lang w:val="sr-Latn-CS"/>
        </w:rPr>
      </w:pPr>
      <w:bookmarkStart w:name="_Toc163018917" w:id="26"/>
      <w:r w:rsidRPr="570FF122" w:rsidR="570FF122">
        <w:rPr>
          <w:lang w:val="sr-Latn-CS"/>
        </w:rPr>
        <w:t>Funkcionalnost</w:t>
      </w:r>
      <w:bookmarkEnd w:id="26"/>
    </w:p>
    <w:p w:rsidR="006E5E1D" w:rsidP="00132780" w:rsidRDefault="00132780" w14:paraId="66C34879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P="00DD0501" w:rsidRDefault="00167FDF" w14:paraId="6CC02C43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PeNcIL portal </w:t>
      </w:r>
      <w:r w:rsidR="00DD0501">
        <w:rPr>
          <w:lang w:val="sr-Latn-CS"/>
        </w:rPr>
        <w:t>ne zahteva nikakve dodatne funkcionalnosti</w:t>
      </w:r>
      <w:r>
        <w:rPr>
          <w:lang w:val="sr-Latn-CS"/>
        </w:rPr>
        <w:t>.</w:t>
      </w:r>
    </w:p>
    <w:p w:rsidR="00834900" w:rsidP="00834900" w:rsidRDefault="00834900" w14:paraId="236EEC2B" w14:textId="77777777">
      <w:pPr>
        <w:pStyle w:val="Heading2"/>
        <w:rPr>
          <w:lang w:val="sr-Latn-CS"/>
        </w:rPr>
      </w:pPr>
      <w:bookmarkStart w:name="_Toc163018918" w:id="27"/>
      <w:r w:rsidRPr="570FF122" w:rsidR="570FF122">
        <w:rPr>
          <w:lang w:val="sr-Latn-CS"/>
        </w:rPr>
        <w:t>Upotrebivost</w:t>
      </w:r>
      <w:bookmarkEnd w:id="27"/>
    </w:p>
    <w:p w:rsidR="00834900" w:rsidP="00E41E1D" w:rsidRDefault="00132780" w14:paraId="716701C3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Pr="001517F6" w:rsidR="001517F6" w:rsidP="001517F6" w:rsidRDefault="001517F6" w14:paraId="17BB955F" w14:textId="77777777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P="00F220C7" w:rsidRDefault="00F220C7" w14:paraId="125E16FC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PeNcIL portala će biti dizajniran tako da bude omogućeno jednostavno i intuitivno korišćenje bez potrebe za organizovanjem dodatne obuke. </w:t>
      </w:r>
    </w:p>
    <w:p w:rsidRPr="003372D3" w:rsidR="00834900" w:rsidP="00834900" w:rsidRDefault="00834900" w14:paraId="3EA4813D" w14:textId="77777777">
      <w:pPr>
        <w:pStyle w:val="Heading2"/>
        <w:rPr>
          <w:lang w:val="sr-Latn-CS"/>
        </w:rPr>
      </w:pPr>
      <w:bookmarkStart w:name="_Toc163018919" w:id="28"/>
      <w:r w:rsidRPr="570FF122" w:rsidR="570FF122">
        <w:rPr>
          <w:lang w:val="sr-Latn-CS"/>
        </w:rPr>
        <w:t>Pouzdanost</w:t>
      </w:r>
      <w:bookmarkEnd w:id="28"/>
    </w:p>
    <w:p w:rsidR="00834900" w:rsidP="00834900" w:rsidRDefault="00E41E1D" w14:paraId="47FEC3C5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Pr="001517F6" w:rsidR="001517F6" w:rsidP="001517F6" w:rsidRDefault="001517F6" w14:paraId="13A948C4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P="00456A20" w:rsidRDefault="00456A20" w14:paraId="605945C4" w14:textId="77777777">
      <w:pPr>
        <w:pStyle w:val="BodyText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 w:rsidRPr="001517F6" w:rsidR="001517F6" w:rsidP="00456A20" w:rsidRDefault="001517F6" w14:paraId="5BD663BE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P="00456A20" w:rsidRDefault="00456A20" w14:paraId="4ABD4D4F" w14:textId="77777777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Pr="003372D3" w:rsidR="00834900" w:rsidP="00834900" w:rsidRDefault="00834900" w14:paraId="5B4BAF02" w14:textId="77777777">
      <w:pPr>
        <w:pStyle w:val="Heading2"/>
        <w:rPr>
          <w:lang w:val="sr-Latn-CS"/>
        </w:rPr>
      </w:pPr>
      <w:bookmarkStart w:name="_Toc163018920" w:id="29"/>
      <w:r w:rsidRPr="570FF122" w:rsidR="570FF122">
        <w:rPr>
          <w:lang w:val="sr-Latn-CS"/>
        </w:rPr>
        <w:t>Performanse</w:t>
      </w:r>
      <w:bookmarkEnd w:id="29"/>
    </w:p>
    <w:p w:rsidR="00834900" w:rsidP="00E41E1D" w:rsidRDefault="00E41E1D" w14:paraId="0185BB5E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Pr="001517F6" w:rsidR="001517F6" w:rsidP="001517F6" w:rsidRDefault="001517F6" w14:paraId="0271BE3F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P="00037080" w:rsidRDefault="00037080" w14:paraId="609C3A19" w14:textId="77777777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Pr="001517F6" w:rsidR="001517F6" w:rsidP="00456A20" w:rsidRDefault="001517F6" w14:paraId="646DB3CC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P="00677488" w:rsidRDefault="00677488" w14:paraId="5F977B1D" w14:textId="77777777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Pr="003372D3" w:rsidR="00834900" w:rsidP="00E41E1D" w:rsidRDefault="00E41E1D" w14:paraId="515AF7DA" w14:textId="77777777">
      <w:pPr>
        <w:pStyle w:val="Heading2"/>
        <w:rPr>
          <w:lang w:val="sr-Latn-CS"/>
        </w:rPr>
      </w:pPr>
      <w:bookmarkStart w:name="_Toc163018921" w:id="30"/>
      <w:r w:rsidRPr="570FF122" w:rsidR="570FF122">
        <w:rPr>
          <w:lang w:val="sr-Latn-CS"/>
        </w:rPr>
        <w:t>Podrška i održavanje</w:t>
      </w:r>
      <w:bookmarkEnd w:id="30"/>
    </w:p>
    <w:p w:rsidR="00834900" w:rsidP="00E41E1D" w:rsidRDefault="00E41E1D" w14:paraId="29E34AC0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P="00114E2C" w:rsidRDefault="00114E2C" w14:paraId="0FB77873" w14:textId="77777777">
      <w:pPr>
        <w:pStyle w:val="BodyText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 w:rsidRPr="003372D3" w:rsidR="00834900" w:rsidP="00E41E1D" w:rsidRDefault="00834900" w14:paraId="0C949F4F" w14:textId="77777777">
      <w:pPr>
        <w:pStyle w:val="Heading2"/>
        <w:rPr>
          <w:lang w:val="sr-Latn-CS"/>
        </w:rPr>
      </w:pPr>
      <w:bookmarkStart w:name="_Toc163018922" w:id="31"/>
      <w:r w:rsidRPr="570FF122" w:rsidR="570FF122">
        <w:rPr>
          <w:lang w:val="sr-Latn-CS"/>
        </w:rPr>
        <w:t>Ograničenja</w:t>
      </w:r>
      <w:bookmarkEnd w:id="31"/>
    </w:p>
    <w:p w:rsidR="00834900" w:rsidP="00E41E1D" w:rsidRDefault="00E41E1D" w14:paraId="3CB050C6" w14:textId="77777777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Pr="001517F6" w:rsidR="00456A20" w:rsidP="00456A20" w:rsidRDefault="00A8646C" w14:paraId="531782D0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 w:rsidR="00456A20">
        <w:rPr>
          <w:b/>
          <w:bCs/>
          <w:lang w:val="sr-Latn-CS"/>
        </w:rPr>
        <w:t>:</w:t>
      </w:r>
    </w:p>
    <w:p w:rsidRPr="00A8646C" w:rsidR="00A8646C" w:rsidP="00A8646C" w:rsidRDefault="00A8646C" w14:paraId="480238F5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Pr="00A8646C" w:rsidR="00456A20" w:rsidP="00A8646C" w:rsidRDefault="00A8646C" w14:paraId="184FEF37" w14:textId="77777777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Pr="001517F6" w:rsidR="00456A20" w:rsidP="00456A20" w:rsidRDefault="00456A20" w14:paraId="4D98CD26" w14:textId="7777777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Pr="00397DD2" w:rsidR="00834900" w:rsidP="00C64574" w:rsidRDefault="001C5F47" w14:paraId="7A02FF2C" w14:textId="77777777">
      <w:pPr>
        <w:pStyle w:val="BodyText"/>
        <w:rPr>
          <w:lang w:val="sr-Latn-CS"/>
        </w:rPr>
      </w:pPr>
      <w:r>
        <w:rPr>
          <w:lang w:val="sr-Latn-CS"/>
        </w:rPr>
        <w:t>Klijentski deo PeNcIL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Pr="00397DD2" w:rsidR="00834900">
      <w:headerReference w:type="default" r:id="rId16"/>
      <w:footerReference w:type="default" r:id="rId17"/>
      <w:headerReference w:type="first" r:id="rId18"/>
      <w:footerReference w:type="first" r:id="rId19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28FC" w:rsidRDefault="004528FC" w14:paraId="50A52B90" w14:textId="77777777">
      <w:r>
        <w:separator/>
      </w:r>
    </w:p>
  </w:endnote>
  <w:endnote w:type="continuationSeparator" w:id="0">
    <w:p w:rsidR="004528FC" w:rsidRDefault="004528FC" w14:paraId="6B89F50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2A7" w:rsidRDefault="002C12A7" w14:paraId="580AF967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12A7" w:rsidRDefault="002C12A7" w14:paraId="380ED33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Pr="003372D3" w:rsidR="002C12A7" w14:paraId="44BAEAF4" w14:textId="77777777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Pr="003372D3" w:rsidR="002C12A7" w:rsidRDefault="002C12A7" w14:paraId="7E6204BC" w14:textId="7777777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Pr="003372D3" w:rsidR="002C12A7" w:rsidRDefault="002C12A7" w14:paraId="115CA646" w14:textId="13E125E6">
          <w:pPr>
            <w:jc w:val="center"/>
            <w:rPr>
              <w:lang w:val="sr-Latn-CS"/>
            </w:rPr>
          </w:pPr>
          <w:r w:rsidRPr="003372D3">
            <w:rPr>
              <w:rFonts w:ascii="Symbol" w:hAnsi="Symbol" w:eastAsia="Symbol" w:cs="Symbol"/>
              <w:lang w:val="sr-Latn-CS"/>
            </w:rPr>
            <w:t>Ó</w:t>
          </w:r>
          <w:r w:rsidRPr="003372D3">
            <w:rPr>
              <w:lang w:val="sr-Latn-CS"/>
            </w:rPr>
            <w:t>S</w:t>
          </w:r>
          <w:r w:rsidR="007A6D2B">
            <w:rPr>
              <w:lang w:val="sr-Latn-CS"/>
            </w:rPr>
            <w:t>peak</w:t>
          </w:r>
          <w:r w:rsidRPr="003372D3">
            <w:rPr>
              <w:lang w:val="sr-Latn-CS"/>
            </w:rPr>
            <w:t>Team, 20</w:t>
          </w:r>
          <w:r w:rsidR="007A6D2B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Pr="003372D3" w:rsidR="002C12A7" w:rsidRDefault="002C12A7" w14:paraId="2A637637" w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B93B67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Pr="003372D3" w:rsidR="002C12A7" w:rsidRDefault="002C12A7" w14:paraId="51D47DB6" w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2A7" w:rsidRDefault="002C12A7" w14:paraId="2FC7DAF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28FC" w:rsidRDefault="004528FC" w14:paraId="0B87179C" w14:textId="77777777">
      <w:r>
        <w:separator/>
      </w:r>
    </w:p>
  </w:footnote>
  <w:footnote w:type="continuationSeparator" w:id="0">
    <w:p w:rsidR="004528FC" w:rsidRDefault="004528FC" w14:paraId="42A8083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2A7" w:rsidRDefault="002C12A7" w14:paraId="77D95959" w14:textId="77777777">
    <w:pPr>
      <w:rPr>
        <w:sz w:val="24"/>
      </w:rPr>
    </w:pPr>
  </w:p>
  <w:p w:rsidR="002C12A7" w:rsidRDefault="002C12A7" w14:paraId="6845A610" w14:textId="77777777">
    <w:pPr>
      <w:pBdr>
        <w:top w:val="single" w:color="auto" w:sz="6" w:space="1"/>
      </w:pBdr>
      <w:rPr>
        <w:sz w:val="24"/>
      </w:rPr>
    </w:pPr>
  </w:p>
  <w:p w:rsidR="002C12A7" w:rsidRDefault="002C12A7" w14:paraId="5300A208" w14:textId="72E095E6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</w:t>
    </w:r>
    <w:r w:rsidR="007A6D2B">
      <w:rPr>
        <w:rFonts w:ascii="Arial" w:hAnsi="Arial"/>
        <w:b/>
        <w:sz w:val="36"/>
      </w:rPr>
      <w:t>peak</w:t>
    </w:r>
    <w:r>
      <w:rPr>
        <w:rFonts w:ascii="Arial" w:hAnsi="Arial"/>
        <w:b/>
        <w:sz w:val="36"/>
      </w:rPr>
      <w:t>Team</w:t>
    </w:r>
  </w:p>
  <w:p w:rsidR="002C12A7" w:rsidRDefault="002C12A7" w14:paraId="5A54EE29" w14:textId="77777777">
    <w:pPr>
      <w:pBdr>
        <w:bottom w:val="single" w:color="auto" w:sz="6" w:space="1"/>
      </w:pBdr>
      <w:jc w:val="right"/>
      <w:rPr>
        <w:sz w:val="24"/>
      </w:rPr>
    </w:pPr>
  </w:p>
  <w:p w:rsidR="002C12A7" w:rsidRDefault="002C12A7" w14:paraId="0741924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3372D3" w:rsidR="002C12A7" w14:paraId="2C15BFE7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3372D3" w:rsidR="002C12A7" w:rsidRDefault="007A6D2B" w14:paraId="16207A15" w14:textId="52A7BD1B">
          <w:pPr>
            <w:rPr>
              <w:lang w:val="sr-Latn-CS"/>
            </w:rPr>
          </w:pPr>
          <w:r>
            <w:rPr>
              <w:lang w:val="sr-Latn-CS"/>
            </w:rPr>
            <w:t>Speakord</w:t>
          </w:r>
        </w:p>
      </w:tc>
      <w:tc>
        <w:tcPr>
          <w:tcW w:w="3179" w:type="dxa"/>
        </w:tcPr>
        <w:p w:rsidRPr="003372D3" w:rsidR="002C12A7" w:rsidRDefault="002C12A7" w14:paraId="76F83BA9" w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Pr="003372D3" w:rsidR="002C12A7" w14:paraId="3A47B32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3372D3" w:rsidR="002C12A7" w:rsidRDefault="002C12A7" w14:paraId="596FBDFC" w14:textId="7777777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Pr="003372D3" w:rsidR="002C12A7" w:rsidRDefault="002C12A7" w14:paraId="2ED847D0" w14:textId="3BF3038F">
          <w:pPr>
            <w:rPr>
              <w:lang w:val="sr-Latn-CS"/>
            </w:rPr>
          </w:pPr>
          <w:r>
            <w:rPr>
              <w:lang w:val="sr-Latn-CS"/>
            </w:rPr>
            <w:t xml:space="preserve">  Datum:  2</w:t>
          </w:r>
          <w:r w:rsidR="007A6D2B">
            <w:rPr>
              <w:lang w:val="sr-Latn-CS"/>
            </w:rPr>
            <w:t>4</w:t>
          </w:r>
          <w:r w:rsidRPr="003372D3">
            <w:rPr>
              <w:lang w:val="sr-Latn-CS"/>
            </w:rPr>
            <w:t>.</w:t>
          </w:r>
          <w:r w:rsidR="007A6D2B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7A6D2B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Pr="003372D3" w:rsidR="002C12A7" w14:paraId="1DA6E764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Pr="003372D3" w:rsidR="002C12A7" w:rsidRDefault="002C12A7" w14:paraId="6BB1C386" w14:textId="03BBA479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7A6D2B">
            <w:rPr>
              <w:lang w:val="sr-Latn-CS"/>
            </w:rPr>
            <w:t>Speakord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Pr="003372D3" w:rsidR="002C12A7" w:rsidRDefault="002C12A7" w14:paraId="2707969C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12A7" w:rsidRDefault="002C12A7" w14:paraId="53BCAB4D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2ZqcNyso+FBWI" id="QTUFegTg"/>
    <int:WordHash hashCode="vgNk7JvY3hKQnb" id="FtmwVp1O"/>
    <int:WordHash hashCode="m8WGGk/AdgK6fH" id="LfsaTNME"/>
    <int:WordHash hashCode="hkeixa2rRNiHnj" id="KeaCkbqu"/>
  </int:Manifest>
  <int:Observations>
    <int:Content id="QTUFegTg">
      <int:Rejection type="LegacyProofing"/>
    </int:Content>
    <int:Content id="FtmwVp1O">
      <int:Rejection type="LegacyProofing"/>
    </int:Content>
    <int:Content id="LfsaTNME">
      <int:Rejection type="LegacyProofing"/>
    </int:Content>
    <int:Content id="KeaCkbq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hybrid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366F2"/>
    <w:rsid w:val="00037080"/>
    <w:rsid w:val="0006338E"/>
    <w:rsid w:val="00080F92"/>
    <w:rsid w:val="000817C9"/>
    <w:rsid w:val="00082A7C"/>
    <w:rsid w:val="00097F43"/>
    <w:rsid w:val="000B2C36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28FC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573"/>
    <w:rsid w:val="00662CF6"/>
    <w:rsid w:val="00677488"/>
    <w:rsid w:val="00686570"/>
    <w:rsid w:val="0069445A"/>
    <w:rsid w:val="006C2F57"/>
    <w:rsid w:val="006C3601"/>
    <w:rsid w:val="006D2FE2"/>
    <w:rsid w:val="006E5E1D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85A86"/>
    <w:rsid w:val="00786068"/>
    <w:rsid w:val="00792D6C"/>
    <w:rsid w:val="00794902"/>
    <w:rsid w:val="0079569D"/>
    <w:rsid w:val="00796121"/>
    <w:rsid w:val="007A40D6"/>
    <w:rsid w:val="007A6D2B"/>
    <w:rsid w:val="007C4972"/>
    <w:rsid w:val="007C6B66"/>
    <w:rsid w:val="007E0B43"/>
    <w:rsid w:val="00804367"/>
    <w:rsid w:val="00834900"/>
    <w:rsid w:val="00855FB2"/>
    <w:rsid w:val="00885A38"/>
    <w:rsid w:val="008D40CE"/>
    <w:rsid w:val="008D480F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A7EBD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D4D02"/>
    <w:rsid w:val="00CF2AB8"/>
    <w:rsid w:val="00D00311"/>
    <w:rsid w:val="00D02465"/>
    <w:rsid w:val="00D05C39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7C17"/>
    <w:rsid w:val="00DD0501"/>
    <w:rsid w:val="00DD4C2E"/>
    <w:rsid w:val="00DE3C0B"/>
    <w:rsid w:val="00DE518F"/>
    <w:rsid w:val="00E01AFB"/>
    <w:rsid w:val="00E061BD"/>
    <w:rsid w:val="00E15A22"/>
    <w:rsid w:val="00E177E4"/>
    <w:rsid w:val="00E31D63"/>
    <w:rsid w:val="00E41E1D"/>
    <w:rsid w:val="00E5055D"/>
    <w:rsid w:val="00E55045"/>
    <w:rsid w:val="00E604E6"/>
    <w:rsid w:val="00E922C0"/>
    <w:rsid w:val="00E934AD"/>
    <w:rsid w:val="00EB10DF"/>
    <w:rsid w:val="00ED1FFE"/>
    <w:rsid w:val="00EE56F0"/>
    <w:rsid w:val="00EF146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B3835"/>
    <w:rsid w:val="00FD7BE1"/>
    <w:rsid w:val="570FF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74A99"/>
  <w15:chartTrackingRefBased/>
  <w15:docId w15:val="{B0691E3E-6842-4351-BD42-14A3777CC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4.png" Id="rId13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5.png" Id="rId14" /><Relationship Type="http://schemas.microsoft.com/office/2019/09/relationships/intelligence" Target="intelligence.xml" Id="R75f928cc959049b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A066E-321A-4E4E-B19A-A753FA3955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keywords/>
  <dc:description/>
  <lastModifiedBy>Nikola Pajovic</lastModifiedBy>
  <revision>14</revision>
  <lastPrinted>1601-01-01T00:00:00.0000000Z</lastPrinted>
  <dcterms:created xsi:type="dcterms:W3CDTF">2021-12-01T13:32:00.0000000Z</dcterms:created>
  <dcterms:modified xsi:type="dcterms:W3CDTF">2021-12-03T16:04:57.6082447Z</dcterms:modified>
</coreProperties>
</file>